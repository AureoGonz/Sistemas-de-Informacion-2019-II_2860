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18E8" w14:textId="77777777" w:rsidR="00877122" w:rsidRPr="00BA2AF8" w:rsidRDefault="00330347" w:rsidP="00BA2AF8">
      <w:pPr>
        <w:widowControl w:val="0"/>
        <w:spacing w:after="0" w:line="240" w:lineRule="atLeast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1BAC8" wp14:editId="262767DE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4843780" cy="1642110"/>
                <wp:effectExtent l="0" t="1905" r="0" b="381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02450" w14:textId="09F47F7B" w:rsidR="0034442B" w:rsidRDefault="00376F06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N</w:t>
                            </w:r>
                            <w:r w:rsidR="00945EEF">
                              <w:rPr>
                                <w:rStyle w:val="BookTitle"/>
                              </w:rPr>
                              <w:t>ombre del proyecto</w:t>
                            </w:r>
                          </w:p>
                          <w:p w14:paraId="398BDEB1" w14:textId="77777777" w:rsidR="00BA2AF8" w:rsidRDefault="00273D94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detalle de caso de u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>so:</w:t>
                            </w:r>
                          </w:p>
                          <w:p w14:paraId="45EAF9A0" w14:textId="77777777" w:rsidR="00BA2AF8" w:rsidRPr="00BA2AF8" w:rsidRDefault="00BA2AF8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</w:p>
                          <w:p w14:paraId="62775A58" w14:textId="3E6200DF" w:rsidR="00BA2AF8" w:rsidRDefault="00627978" w:rsidP="0079711A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Editar personaje</w:t>
                            </w:r>
                          </w:p>
                          <w:p w14:paraId="17D1DF67" w14:textId="3996E28D" w:rsidR="00BA2AF8" w:rsidRPr="008E24F2" w:rsidRDefault="00C7486F" w:rsidP="00BA2AF8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  <w:sz w:val="32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v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 xml:space="preserve">ersión </w:t>
                            </w:r>
                            <w:r w:rsidR="00A80832">
                              <w:rPr>
                                <w:rStyle w:val="BookTitle"/>
                                <w:sz w:val="32"/>
                              </w:rPr>
                              <w:t>0.</w:t>
                            </w:r>
                            <w:r w:rsidR="00627978">
                              <w:rPr>
                                <w:rStyle w:val="BookTitle"/>
                                <w:sz w:val="32"/>
                              </w:rPr>
                              <w:t>0.1</w:t>
                            </w:r>
                            <w:r w:rsidR="00627978" w:rsidRPr="00627978">
                              <w:rPr>
                                <w:rStyle w:val="BookTitle"/>
                                <w:rFonts w:ascii="Arial" w:hAnsi="Arial" w:cs="Arial"/>
                                <w:b w:val="0"/>
                                <w:sz w:val="32"/>
                              </w:rPr>
                              <w:t>(</w:t>
                            </w:r>
                            <w:proofErr w:type="spellStart"/>
                            <w:r w:rsidR="00627978">
                              <w:rPr>
                                <w:rStyle w:val="BookTitle"/>
                                <w:rFonts w:ascii="Arial" w:hAnsi="Arial" w:cs="Arial"/>
                                <w:b w:val="0"/>
                                <w:sz w:val="32"/>
                              </w:rPr>
                              <w:t>alpha</w:t>
                            </w:r>
                            <w:proofErr w:type="spellEnd"/>
                            <w:r w:rsidR="00627978" w:rsidRPr="00627978">
                              <w:rPr>
                                <w:rStyle w:val="BookTitle"/>
                                <w:rFonts w:ascii="Arial" w:hAnsi="Arial" w:cs="Arial"/>
                                <w:b w:val="0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1BAC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30.2pt;margin-top:0;width:381.4pt;height:129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" stroked="f">
                <v:textbox>
                  <w:txbxContent>
                    <w:p w14:paraId="63402450" w14:textId="09F47F7B" w:rsidR="0034442B" w:rsidRDefault="00376F06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N</w:t>
                      </w:r>
                      <w:r w:rsidR="00945EEF">
                        <w:rPr>
                          <w:rStyle w:val="BookTitle"/>
                        </w:rPr>
                        <w:t>ombre del proyecto</w:t>
                      </w:r>
                    </w:p>
                    <w:p w14:paraId="398BDEB1" w14:textId="77777777" w:rsidR="00BA2AF8" w:rsidRDefault="00273D94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detalle de caso de u</w:t>
                      </w:r>
                      <w:r w:rsidR="00BA2AF8" w:rsidRPr="00BA2AF8">
                        <w:rPr>
                          <w:rStyle w:val="BookTitle"/>
                        </w:rPr>
                        <w:t>so:</w:t>
                      </w:r>
                    </w:p>
                    <w:p w14:paraId="45EAF9A0" w14:textId="77777777" w:rsidR="00BA2AF8" w:rsidRPr="00BA2AF8" w:rsidRDefault="00BA2AF8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</w:p>
                    <w:p w14:paraId="62775A58" w14:textId="3E6200DF" w:rsidR="00BA2AF8" w:rsidRDefault="00627978" w:rsidP="0079711A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Editar personaje</w:t>
                      </w:r>
                    </w:p>
                    <w:p w14:paraId="17D1DF67" w14:textId="3996E28D" w:rsidR="00BA2AF8" w:rsidRPr="008E24F2" w:rsidRDefault="00C7486F" w:rsidP="00BA2AF8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  <w:sz w:val="32"/>
                        </w:rPr>
                      </w:pPr>
                      <w:r>
                        <w:rPr>
                          <w:rStyle w:val="BookTitle"/>
                        </w:rPr>
                        <w:t>v</w:t>
                      </w:r>
                      <w:r w:rsidR="00BA2AF8" w:rsidRPr="00BA2AF8">
                        <w:rPr>
                          <w:rStyle w:val="BookTitle"/>
                        </w:rPr>
                        <w:t xml:space="preserve">ersión </w:t>
                      </w:r>
                      <w:r w:rsidR="00A80832">
                        <w:rPr>
                          <w:rStyle w:val="BookTitle"/>
                          <w:sz w:val="32"/>
                        </w:rPr>
                        <w:t>0.</w:t>
                      </w:r>
                      <w:r w:rsidR="00627978">
                        <w:rPr>
                          <w:rStyle w:val="BookTitle"/>
                          <w:sz w:val="32"/>
                        </w:rPr>
                        <w:t>0.1</w:t>
                      </w:r>
                      <w:r w:rsidR="00627978" w:rsidRPr="00627978">
                        <w:rPr>
                          <w:rStyle w:val="BookTitle"/>
                          <w:rFonts w:ascii="Arial" w:hAnsi="Arial" w:cs="Arial"/>
                          <w:b w:val="0"/>
                          <w:sz w:val="32"/>
                        </w:rPr>
                        <w:t>(</w:t>
                      </w:r>
                      <w:proofErr w:type="spellStart"/>
                      <w:r w:rsidR="00627978">
                        <w:rPr>
                          <w:rStyle w:val="BookTitle"/>
                          <w:rFonts w:ascii="Arial" w:hAnsi="Arial" w:cs="Arial"/>
                          <w:b w:val="0"/>
                          <w:sz w:val="32"/>
                        </w:rPr>
                        <w:t>alpha</w:t>
                      </w:r>
                      <w:proofErr w:type="spellEnd"/>
                      <w:r w:rsidR="00627978" w:rsidRPr="00627978">
                        <w:rPr>
                          <w:rStyle w:val="BookTitle"/>
                          <w:rFonts w:ascii="Arial" w:hAnsi="Arial" w:cs="Arial"/>
                          <w:b w:val="0"/>
                          <w:sz w:val="32"/>
                        </w:rPr>
                        <w:t>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6B5394" w14:textId="77777777" w:rsidR="00877122" w:rsidRPr="00877122" w:rsidRDefault="00877122" w:rsidP="00877122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val="es-ES" w:eastAsia="en-US"/>
        </w:rPr>
        <w:sectPr w:rsidR="00877122" w:rsidRPr="00877122" w:rsidSect="00BA2AF8">
          <w:headerReference w:type="default" r:id="rId8"/>
          <w:footerReference w:type="even" r:id="rId9"/>
          <w:pgSz w:w="12242" w:h="15842" w:code="1"/>
          <w:pgMar w:top="1418" w:right="1418" w:bottom="1418" w:left="1418" w:header="850" w:footer="709" w:gutter="0"/>
          <w:cols w:space="708"/>
          <w:docGrid w:linePitch="360"/>
        </w:sectPr>
      </w:pPr>
    </w:p>
    <w:p w14:paraId="3B71F955" w14:textId="77777777" w:rsidR="006234B9" w:rsidRPr="006234B9" w:rsidRDefault="00E73476" w:rsidP="00445A0E">
      <w:pPr>
        <w:pStyle w:val="Title"/>
      </w:pPr>
      <w:r w:rsidRPr="008A224C">
        <w:lastRenderedPageBreak/>
        <w:t>Historia</w:t>
      </w:r>
      <w:r w:rsidR="00445A0E">
        <w:t>l</w:t>
      </w:r>
      <w:r w:rsidRPr="008A224C">
        <w:t xml:space="preserve"> de Revisiones</w:t>
      </w:r>
    </w:p>
    <w:tbl>
      <w:tblPr>
        <w:tblW w:w="9455" w:type="dxa"/>
        <w:jc w:val="center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520"/>
        <w:gridCol w:w="3525"/>
      </w:tblGrid>
      <w:tr w:rsidR="00E73476" w:rsidRPr="008E1A34" w14:paraId="34A11C06" w14:textId="77777777" w:rsidTr="0088180C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FDE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87B4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Versión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F7C76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Descripción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690E2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Autor</w:t>
            </w:r>
          </w:p>
        </w:tc>
      </w:tr>
      <w:tr w:rsidR="005C279F" w:rsidRPr="008E1A34" w14:paraId="5A12D44B" w14:textId="77777777" w:rsidTr="0088180C">
        <w:trPr>
          <w:jc w:val="center"/>
        </w:trPr>
        <w:tc>
          <w:tcPr>
            <w:tcW w:w="1418" w:type="dxa"/>
          </w:tcPr>
          <w:p w14:paraId="633DE583" w14:textId="3A6D5740" w:rsidR="005C279F" w:rsidRPr="008E1A34" w:rsidRDefault="00627978" w:rsidP="00376F06">
            <w:pPr>
              <w:spacing w:line="240" w:lineRule="auto"/>
              <w:jc w:val="center"/>
            </w:pPr>
            <w:r>
              <w:t>27/02/19</w:t>
            </w:r>
          </w:p>
        </w:tc>
        <w:tc>
          <w:tcPr>
            <w:tcW w:w="992" w:type="dxa"/>
          </w:tcPr>
          <w:p w14:paraId="589AB053" w14:textId="00F473DE" w:rsidR="005C279F" w:rsidRPr="008E1A34" w:rsidRDefault="00627978" w:rsidP="00376F06">
            <w:pPr>
              <w:spacing w:line="240" w:lineRule="auto"/>
              <w:jc w:val="center"/>
            </w:pPr>
            <w:r>
              <w:t>0.0.1α</w:t>
            </w:r>
          </w:p>
        </w:tc>
        <w:tc>
          <w:tcPr>
            <w:tcW w:w="3520" w:type="dxa"/>
          </w:tcPr>
          <w:p w14:paraId="416B42E8" w14:textId="1E9C5525" w:rsidR="005C279F" w:rsidRPr="008E1A34" w:rsidRDefault="00627978" w:rsidP="00376F06">
            <w:pPr>
              <w:spacing w:line="240" w:lineRule="auto"/>
              <w:jc w:val="center"/>
            </w:pPr>
            <w:r>
              <w:t>Creación del caso de uso</w:t>
            </w:r>
          </w:p>
        </w:tc>
        <w:tc>
          <w:tcPr>
            <w:tcW w:w="3525" w:type="dxa"/>
          </w:tcPr>
          <w:p w14:paraId="4AF2A78E" w14:textId="0A903421" w:rsidR="005C279F" w:rsidRPr="008E1A34" w:rsidRDefault="00627978" w:rsidP="00376F06">
            <w:pPr>
              <w:spacing w:line="240" w:lineRule="auto"/>
              <w:jc w:val="center"/>
            </w:pPr>
            <w:r>
              <w:t xml:space="preserve">Miguel </w:t>
            </w:r>
            <w:proofErr w:type="spellStart"/>
            <w:r>
              <w:t>A</w:t>
            </w:r>
            <w:bookmarkStart w:id="0" w:name="_GoBack"/>
            <w:bookmarkEnd w:id="0"/>
            <w:r>
              <w:t>ngel</w:t>
            </w:r>
            <w:proofErr w:type="spellEnd"/>
            <w:r>
              <w:t xml:space="preserve"> Palomar Castro</w:t>
            </w:r>
          </w:p>
        </w:tc>
      </w:tr>
      <w:tr w:rsidR="005C279F" w:rsidRPr="008E1A34" w14:paraId="4B05E8DB" w14:textId="77777777" w:rsidTr="0088180C">
        <w:trPr>
          <w:jc w:val="center"/>
        </w:trPr>
        <w:tc>
          <w:tcPr>
            <w:tcW w:w="1418" w:type="dxa"/>
          </w:tcPr>
          <w:p w14:paraId="3E039033" w14:textId="17424654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BFBEA2" w14:textId="7CF077CB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3C0118FB" w14:textId="7B66AC1E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3525" w:type="dxa"/>
          </w:tcPr>
          <w:p w14:paraId="11281DA4" w14:textId="342B479A" w:rsidR="005C279F" w:rsidRPr="008E1A34" w:rsidRDefault="005C279F" w:rsidP="00376F06">
            <w:pPr>
              <w:spacing w:line="240" w:lineRule="auto"/>
              <w:jc w:val="center"/>
            </w:pPr>
          </w:p>
        </w:tc>
      </w:tr>
      <w:tr w:rsidR="008E1A34" w:rsidRPr="008E1A34" w14:paraId="3A21561F" w14:textId="77777777" w:rsidTr="0088180C">
        <w:trPr>
          <w:jc w:val="center"/>
        </w:trPr>
        <w:tc>
          <w:tcPr>
            <w:tcW w:w="1418" w:type="dxa"/>
          </w:tcPr>
          <w:p w14:paraId="23BCD791" w14:textId="6490C819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EA690CC" w14:textId="30309F28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770DA1A5" w14:textId="0E63203F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5" w:type="dxa"/>
          </w:tcPr>
          <w:p w14:paraId="60FF3857" w14:textId="2CE5FE8D" w:rsidR="008E1A34" w:rsidRPr="008E1A34" w:rsidRDefault="008E1A34" w:rsidP="008B2211">
            <w:pPr>
              <w:spacing w:line="240" w:lineRule="auto"/>
              <w:jc w:val="center"/>
            </w:pPr>
          </w:p>
        </w:tc>
      </w:tr>
    </w:tbl>
    <w:p w14:paraId="2BF1A80C" w14:textId="77777777" w:rsidR="008E1A34" w:rsidRDefault="008E1A34" w:rsidP="008E1A34">
      <w:pPr>
        <w:sectPr w:rsidR="008E1A34" w:rsidSect="00F60BFF">
          <w:headerReference w:type="default" r:id="rId10"/>
          <w:footerReference w:type="default" r:id="rId11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 w:eastAsia="ja-JP"/>
        </w:rPr>
        <w:id w:val="8875055"/>
        <w:docPartObj>
          <w:docPartGallery w:val="Table of Contents"/>
          <w:docPartUnique/>
        </w:docPartObj>
      </w:sdtPr>
      <w:sdtEndPr/>
      <w:sdtContent>
        <w:p w14:paraId="70C8A474" w14:textId="77777777" w:rsidR="00877122" w:rsidRDefault="00887679">
          <w:pPr>
            <w:pStyle w:val="TOCHeading"/>
          </w:pPr>
          <w:r>
            <w:t>Índice</w:t>
          </w:r>
        </w:p>
        <w:p w14:paraId="5C59FD03" w14:textId="77777777" w:rsidR="0075393B" w:rsidRDefault="00EC73B6">
          <w:pPr>
            <w:pStyle w:val="TOC1"/>
            <w:tabs>
              <w:tab w:val="right" w:leader="dot" w:pos="9396"/>
            </w:tabs>
            <w:rPr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 w:rsidR="0087712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7489331" w:history="1">
            <w:r w:rsidR="0075393B" w:rsidRPr="00BA5926">
              <w:rPr>
                <w:rStyle w:val="Hyperlink"/>
                <w:noProof/>
              </w:rPr>
              <w:t>Narrativa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_Toc417489331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034C3422" w14:textId="77777777" w:rsidR="0075393B" w:rsidRDefault="00F34E4F">
          <w:pPr>
            <w:pStyle w:val="TOC1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2" w:history="1">
            <w:r w:rsidR="0075393B" w:rsidRPr="00BA5926">
              <w:rPr>
                <w:rStyle w:val="Hyperlink"/>
                <w:noProof/>
              </w:rPr>
              <w:t>Casos de uso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_Toc417489332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1D78C03D" w14:textId="77777777" w:rsidR="0075393B" w:rsidRDefault="00F34E4F">
          <w:pPr>
            <w:pStyle w:val="TOC2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3" w:history="1">
            <w:r w:rsidR="0075393B" w:rsidRPr="00BA5926">
              <w:rPr>
                <w:rStyle w:val="Hyperlink"/>
                <w:noProof/>
              </w:rPr>
              <w:t>Login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_Toc417489333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3C73AD5E" w14:textId="77777777" w:rsidR="0075393B" w:rsidRDefault="00F34E4F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4" w:history="1">
            <w:r w:rsidR="0075393B" w:rsidRPr="00BA5926">
              <w:rPr>
                <w:rStyle w:val="Hyperlink"/>
                <w:noProof/>
              </w:rPr>
              <w:t>Definición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_Toc417489334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3CCECB63" w14:textId="77777777" w:rsidR="0075393B" w:rsidRDefault="00F34E4F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5" w:history="1">
            <w:r w:rsidR="0075393B" w:rsidRPr="00BA5926">
              <w:rPr>
                <w:rStyle w:val="Hyperlink"/>
                <w:noProof/>
              </w:rPr>
              <w:t>Flujos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_Toc417489335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45D5F71" w14:textId="77777777" w:rsidR="0075393B" w:rsidRDefault="00F34E4F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6" w:history="1">
            <w:r w:rsidR="0075393B" w:rsidRPr="00BA5926">
              <w:rPr>
                <w:rStyle w:val="Hyperlink"/>
                <w:noProof/>
              </w:rPr>
              <w:t>Excepciones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_Toc417489336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D236104" w14:textId="77777777" w:rsidR="0075393B" w:rsidRDefault="00F34E4F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7" w:history="1">
            <w:r w:rsidR="0075393B" w:rsidRPr="00BA5926">
              <w:rPr>
                <w:rStyle w:val="Hyperlink"/>
                <w:noProof/>
              </w:rPr>
              <w:t>Requerimientos especiales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_Toc417489337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014DD709" w14:textId="77777777" w:rsidR="0075393B" w:rsidRDefault="00F34E4F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8" w:history="1">
            <w:r w:rsidR="0075393B" w:rsidRPr="00BA5926">
              <w:rPr>
                <w:rStyle w:val="Hyperlink"/>
                <w:noProof/>
              </w:rPr>
              <w:t>Observaciones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_Toc417489338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223F1C0F" w14:textId="77777777" w:rsidR="0075393B" w:rsidRDefault="00F34E4F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9" w:history="1">
            <w:r w:rsidR="0075393B" w:rsidRPr="00BA5926">
              <w:rPr>
                <w:rStyle w:val="Hyperlink"/>
                <w:noProof/>
              </w:rPr>
              <w:t>Anexo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_Toc417489339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A24303B" w14:textId="77777777" w:rsidR="005724B3" w:rsidRPr="005724B3" w:rsidRDefault="00EC73B6" w:rsidP="008E1A3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bookmarkStart w:id="1" w:name="_Toc144993876" w:displacedByCustomXml="prev"/>
    <w:bookmarkStart w:id="2" w:name="_Toc144988164" w:displacedByCustomXml="prev"/>
    <w:bookmarkStart w:id="3" w:name="_Toc144987282" w:displacedByCustomXml="prev"/>
    <w:bookmarkStart w:id="4" w:name="_Toc144987250" w:displacedByCustomXml="prev"/>
    <w:bookmarkStart w:id="5" w:name="_Toc144987205" w:displacedByCustomXml="prev"/>
    <w:bookmarkStart w:id="6" w:name="_Toc144988166" w:displacedByCustomXml="prev"/>
    <w:bookmarkStart w:id="7" w:name="_Toc144987284" w:displacedByCustomXml="prev"/>
    <w:bookmarkStart w:id="8" w:name="_Toc144987252" w:displacedByCustomXml="prev"/>
    <w:bookmarkStart w:id="9" w:name="_Toc144987207" w:displacedByCustomXml="prev"/>
    <w:p w14:paraId="095B4966" w14:textId="77777777" w:rsidR="005724B3" w:rsidRDefault="005724B3" w:rsidP="008E1A34"/>
    <w:p w14:paraId="0E1B96E3" w14:textId="77777777" w:rsidR="008E1A34" w:rsidRDefault="008E1A34" w:rsidP="008E1A34">
      <w:pPr>
        <w:sectPr w:rsidR="008E1A34" w:rsidSect="00F60BFF">
          <w:headerReference w:type="default" r:id="rId12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0BF47502" w14:textId="3A96E486" w:rsidR="00D62ACF" w:rsidRDefault="00877122" w:rsidP="00D62ACF">
      <w:pPr>
        <w:pStyle w:val="Heading1"/>
      </w:pPr>
      <w:bookmarkStart w:id="10" w:name="_Toc414900849"/>
      <w:bookmarkStart w:id="11" w:name="_Toc417489331"/>
      <w:bookmarkEnd w:id="5"/>
      <w:bookmarkEnd w:id="4"/>
      <w:bookmarkEnd w:id="3"/>
      <w:bookmarkEnd w:id="2"/>
      <w:bookmarkEnd w:id="1"/>
      <w:r>
        <w:lastRenderedPageBreak/>
        <w:t>Narrativa</w:t>
      </w:r>
      <w:bookmarkStart w:id="12" w:name="_Toc189571643"/>
      <w:bookmarkEnd w:id="9"/>
      <w:bookmarkEnd w:id="8"/>
      <w:bookmarkEnd w:id="7"/>
      <w:bookmarkEnd w:id="6"/>
      <w:bookmarkEnd w:id="10"/>
      <w:bookmarkEnd w:id="11"/>
    </w:p>
    <w:p w14:paraId="49C9BC4D" w14:textId="349B4D7A" w:rsidR="00D62ACF" w:rsidRPr="00D62ACF" w:rsidRDefault="00D62ACF" w:rsidP="00D62ACF">
      <w:pPr>
        <w:spacing w:line="360" w:lineRule="auto"/>
        <w:jc w:val="both"/>
        <w:rPr>
          <w:rFonts w:ascii="Arial" w:hAnsi="Arial" w:cs="Arial"/>
          <w:sz w:val="24"/>
        </w:rPr>
      </w:pPr>
      <w:r w:rsidRPr="00D62ACF">
        <w:rPr>
          <w:rFonts w:ascii="Arial" w:hAnsi="Arial" w:cs="Arial"/>
          <w:sz w:val="24"/>
        </w:rPr>
        <w:t>El usuario será capaz de crear un nuevo personaje en el cual podrá especificar sus características, habilidades, etc. Y añadirlo a una lista</w:t>
      </w:r>
    </w:p>
    <w:p w14:paraId="68F64D0B" w14:textId="77777777" w:rsidR="00877122" w:rsidRDefault="00C7486F" w:rsidP="00877122">
      <w:pPr>
        <w:pStyle w:val="Heading1"/>
      </w:pPr>
      <w:bookmarkStart w:id="13" w:name="_Toc414900850"/>
      <w:bookmarkStart w:id="14" w:name="_Toc417489332"/>
      <w:r>
        <w:t>Caso</w:t>
      </w:r>
      <w:r w:rsidR="00691E1B">
        <w:t>s</w:t>
      </w:r>
      <w:r>
        <w:t xml:space="preserve"> de </w:t>
      </w:r>
      <w:r w:rsidR="00DB69D1">
        <w:t>u</w:t>
      </w:r>
      <w:r>
        <w:t>so</w:t>
      </w:r>
      <w:bookmarkEnd w:id="13"/>
      <w:bookmarkEnd w:id="14"/>
    </w:p>
    <w:bookmarkEnd w:id="12"/>
    <w:p w14:paraId="4BF68AE4" w14:textId="77777777" w:rsidR="00DA7509" w:rsidRPr="007F6AE3" w:rsidRDefault="00DA7509" w:rsidP="00DA7509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562"/>
        <w:gridCol w:w="831"/>
        <w:gridCol w:w="114"/>
        <w:gridCol w:w="547"/>
        <w:gridCol w:w="709"/>
        <w:gridCol w:w="1248"/>
        <w:gridCol w:w="563"/>
        <w:gridCol w:w="3694"/>
        <w:gridCol w:w="1128"/>
      </w:tblGrid>
      <w:tr w:rsidR="000A3BC2" w:rsidRPr="004E5A02" w14:paraId="1B9E48A6" w14:textId="77777777" w:rsidTr="00195BA3">
        <w:trPr>
          <w:trHeight w:val="275"/>
        </w:trPr>
        <w:tc>
          <w:tcPr>
            <w:tcW w:w="150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C3B3C3F" w14:textId="77777777" w:rsidR="000A3BC2" w:rsidRPr="00077FC4" w:rsidRDefault="000A3BC2" w:rsidP="000A3BC2">
            <w:pPr>
              <w:rPr>
                <w:b/>
              </w:rPr>
            </w:pPr>
            <w:r w:rsidRPr="00077FC4">
              <w:rPr>
                <w:b/>
              </w:rPr>
              <w:t>Caso de uso:</w:t>
            </w:r>
          </w:p>
        </w:tc>
        <w:tc>
          <w:tcPr>
            <w:tcW w:w="7889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17831A8D" w14:textId="35D4466F" w:rsidR="000A3BC2" w:rsidRPr="004E5A02" w:rsidRDefault="00D62ACF" w:rsidP="000A3BC2">
            <w:pPr>
              <w:pStyle w:val="Heading2"/>
              <w:spacing w:after="240"/>
              <w:outlineLvl w:val="1"/>
            </w:pPr>
            <w:r>
              <w:t>Creación de personaje</w:t>
            </w:r>
          </w:p>
        </w:tc>
      </w:tr>
      <w:tr w:rsidR="00DA7509" w:rsidRPr="004E5A02" w14:paraId="50FFF793" w14:textId="77777777" w:rsidTr="00195BA3">
        <w:trPr>
          <w:trHeight w:val="275"/>
        </w:trPr>
        <w:tc>
          <w:tcPr>
            <w:tcW w:w="9396" w:type="dxa"/>
            <w:gridSpan w:val="9"/>
            <w:tcBorders>
              <w:bottom w:val="nil"/>
            </w:tcBorders>
          </w:tcPr>
          <w:p w14:paraId="2255CF57" w14:textId="204149D2" w:rsidR="00DA7509" w:rsidRPr="00372F1B" w:rsidRDefault="00DA7509" w:rsidP="004E5A02">
            <w:pPr>
              <w:rPr>
                <w:b/>
              </w:rPr>
            </w:pPr>
            <w:r w:rsidRPr="00372F1B">
              <w:rPr>
                <w:b/>
              </w:rPr>
              <w:t>Diagrama</w:t>
            </w:r>
            <w:r w:rsidR="00D62ACF">
              <w:rPr>
                <w:b/>
              </w:rPr>
              <w:t>:</w:t>
            </w:r>
          </w:p>
        </w:tc>
      </w:tr>
      <w:tr w:rsidR="00DA7509" w:rsidRPr="004E5A02" w14:paraId="7F33EB6D" w14:textId="77777777" w:rsidTr="00195BA3">
        <w:trPr>
          <w:trHeight w:hRule="exact" w:val="2835"/>
        </w:trPr>
        <w:tc>
          <w:tcPr>
            <w:tcW w:w="9396" w:type="dxa"/>
            <w:gridSpan w:val="9"/>
            <w:tcBorders>
              <w:top w:val="nil"/>
            </w:tcBorders>
            <w:vAlign w:val="center"/>
          </w:tcPr>
          <w:p w14:paraId="06C99A5F" w14:textId="6FD92CF4" w:rsidR="00DA7509" w:rsidRPr="004E5A02" w:rsidRDefault="00D62ACF" w:rsidP="005B5E7B">
            <w:pPr>
              <w:jc w:val="center"/>
            </w:pPr>
            <w:r w:rsidRPr="00D62ACF">
              <w:rPr>
                <w:noProof/>
              </w:rPr>
              <w:drawing>
                <wp:inline distT="0" distB="0" distL="0" distR="0" wp14:anchorId="799E8C8A" wp14:editId="5B632289">
                  <wp:extent cx="2867025" cy="1615809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752" cy="161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509" w:rsidRPr="004E5A02" w14:paraId="56D3E3BE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DBA84A" w14:textId="56270261" w:rsidR="00DA7509" w:rsidRPr="00077FC4" w:rsidRDefault="00DA7509" w:rsidP="00372F1B">
            <w:pPr>
              <w:pStyle w:val="Heading3"/>
              <w:spacing w:before="0"/>
              <w:outlineLvl w:val="2"/>
            </w:pPr>
            <w:bookmarkStart w:id="15" w:name="_Toc414900852"/>
            <w:bookmarkStart w:id="16" w:name="_Toc417489334"/>
            <w:r w:rsidRPr="00077FC4">
              <w:t>Definición</w:t>
            </w:r>
            <w:bookmarkEnd w:id="15"/>
            <w:bookmarkEnd w:id="16"/>
          </w:p>
        </w:tc>
      </w:tr>
      <w:tr w:rsidR="00DA7509" w:rsidRPr="004E5A02" w14:paraId="33A4E671" w14:textId="77777777" w:rsidTr="00195BA3">
        <w:tc>
          <w:tcPr>
            <w:tcW w:w="2054" w:type="dxa"/>
            <w:gridSpan w:val="4"/>
          </w:tcPr>
          <w:p w14:paraId="19D4C718" w14:textId="77777777" w:rsidR="00DA7509" w:rsidRPr="00077FC4" w:rsidRDefault="009E7CE7" w:rsidP="004E5A02">
            <w:pPr>
              <w:rPr>
                <w:b/>
              </w:rPr>
            </w:pPr>
            <w:r w:rsidRPr="00077FC4">
              <w:rPr>
                <w:b/>
              </w:rPr>
              <w:t>Actores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2E699BF" w14:textId="10D4AC9F" w:rsidR="00DA7509" w:rsidRPr="004E5A02" w:rsidRDefault="00F171D8" w:rsidP="00B65E0D">
            <w:pPr>
              <w:jc w:val="both"/>
            </w:pPr>
            <w:r>
              <w:t>Usuario</w:t>
            </w:r>
          </w:p>
        </w:tc>
      </w:tr>
      <w:tr w:rsidR="00DA7509" w:rsidRPr="004E5A02" w14:paraId="66077710" w14:textId="77777777" w:rsidTr="00195BA3">
        <w:tc>
          <w:tcPr>
            <w:tcW w:w="2054" w:type="dxa"/>
            <w:gridSpan w:val="4"/>
          </w:tcPr>
          <w:p w14:paraId="58293D6A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Descripción:</w:t>
            </w:r>
          </w:p>
        </w:tc>
        <w:tc>
          <w:tcPr>
            <w:tcW w:w="7342" w:type="dxa"/>
            <w:gridSpan w:val="5"/>
          </w:tcPr>
          <w:p w14:paraId="4125E679" w14:textId="5ECC43D7" w:rsidR="00DA7509" w:rsidRPr="004E5A02" w:rsidRDefault="00F171D8" w:rsidP="00B65E0D">
            <w:pPr>
              <w:jc w:val="both"/>
            </w:pPr>
            <w:r>
              <w:t>Permite crear un personaje</w:t>
            </w:r>
          </w:p>
        </w:tc>
      </w:tr>
      <w:tr w:rsidR="00DA7509" w:rsidRPr="004E5A02" w14:paraId="2297F9E5" w14:textId="77777777" w:rsidTr="00195BA3">
        <w:tc>
          <w:tcPr>
            <w:tcW w:w="2054" w:type="dxa"/>
            <w:gridSpan w:val="4"/>
          </w:tcPr>
          <w:p w14:paraId="476F891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Precondiciones:</w:t>
            </w:r>
          </w:p>
        </w:tc>
        <w:tc>
          <w:tcPr>
            <w:tcW w:w="7342" w:type="dxa"/>
            <w:gridSpan w:val="5"/>
          </w:tcPr>
          <w:p w14:paraId="1CEBF162" w14:textId="456FF51D" w:rsidR="00DA7509" w:rsidRPr="004E5A02" w:rsidRDefault="00F171D8" w:rsidP="00B65E0D">
            <w:pPr>
              <w:jc w:val="both"/>
            </w:pPr>
            <w:r>
              <w:t xml:space="preserve">El usuario debe de estar </w:t>
            </w:r>
            <w:proofErr w:type="spellStart"/>
            <w:r>
              <w:t>logeado</w:t>
            </w:r>
            <w:proofErr w:type="spellEnd"/>
          </w:p>
        </w:tc>
      </w:tr>
      <w:tr w:rsidR="00DA7509" w:rsidRPr="004E5A02" w14:paraId="373D968E" w14:textId="77777777" w:rsidTr="00195BA3">
        <w:tc>
          <w:tcPr>
            <w:tcW w:w="2054" w:type="dxa"/>
            <w:gridSpan w:val="4"/>
          </w:tcPr>
          <w:p w14:paraId="3B5A8FFF" w14:textId="77777777" w:rsidR="00DA7509" w:rsidRPr="00077FC4" w:rsidRDefault="004E5A02" w:rsidP="004E5A02">
            <w:pPr>
              <w:rPr>
                <w:b/>
              </w:rPr>
            </w:pPr>
            <w:proofErr w:type="spellStart"/>
            <w:r w:rsidRPr="00077FC4">
              <w:rPr>
                <w:b/>
              </w:rPr>
              <w:t>Pos</w:t>
            </w:r>
            <w:proofErr w:type="spellEnd"/>
            <w:r w:rsidRPr="00077FC4">
              <w:rPr>
                <w:b/>
              </w:rPr>
              <w:t xml:space="preserve"> condiciones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C530042" w14:textId="1555E9A8" w:rsidR="00DA7509" w:rsidRPr="004E5A02" w:rsidRDefault="00F171D8" w:rsidP="00B65E0D">
            <w:pPr>
              <w:jc w:val="both"/>
            </w:pPr>
            <w:r>
              <w:t>El usuario tendrá un personaje y lo podrá editar o borrar</w:t>
            </w:r>
          </w:p>
        </w:tc>
      </w:tr>
      <w:tr w:rsidR="00DA7509" w:rsidRPr="004E5A02" w14:paraId="25BC0E6F" w14:textId="77777777" w:rsidTr="00195BA3">
        <w:trPr>
          <w:trHeight w:val="240"/>
        </w:trPr>
        <w:tc>
          <w:tcPr>
            <w:tcW w:w="2054" w:type="dxa"/>
            <w:gridSpan w:val="4"/>
          </w:tcPr>
          <w:p w14:paraId="50C5905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Versión:</w:t>
            </w:r>
          </w:p>
        </w:tc>
        <w:tc>
          <w:tcPr>
            <w:tcW w:w="7342" w:type="dxa"/>
            <w:gridSpan w:val="5"/>
          </w:tcPr>
          <w:p w14:paraId="46402444" w14:textId="7984D7B6" w:rsidR="00DA7509" w:rsidRPr="004E5A02" w:rsidRDefault="00F171D8" w:rsidP="004E5A02">
            <w:r>
              <w:t>0.0.1</w:t>
            </w:r>
            <w:r>
              <w:rPr>
                <w:rFonts w:cstheme="minorHAnsi"/>
              </w:rPr>
              <w:t>α</w:t>
            </w:r>
          </w:p>
        </w:tc>
      </w:tr>
      <w:tr w:rsidR="00DA7509" w:rsidRPr="004E5A02" w14:paraId="763010B8" w14:textId="77777777" w:rsidTr="00195BA3">
        <w:trPr>
          <w:trHeight w:val="240"/>
        </w:trPr>
        <w:tc>
          <w:tcPr>
            <w:tcW w:w="2054" w:type="dxa"/>
            <w:gridSpan w:val="4"/>
          </w:tcPr>
          <w:p w14:paraId="3A8287F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creación:</w:t>
            </w:r>
          </w:p>
        </w:tc>
        <w:tc>
          <w:tcPr>
            <w:tcW w:w="7342" w:type="dxa"/>
            <w:gridSpan w:val="5"/>
          </w:tcPr>
          <w:p w14:paraId="3CA73885" w14:textId="0ADCC395" w:rsidR="00DA7509" w:rsidRPr="004E5A02" w:rsidRDefault="00F171D8" w:rsidP="005B5E7B">
            <w:r>
              <w:t>28/02/19</w:t>
            </w:r>
          </w:p>
        </w:tc>
      </w:tr>
      <w:tr w:rsidR="00DA7509" w:rsidRPr="004E5A02" w14:paraId="77CC929C" w14:textId="77777777" w:rsidTr="00195BA3">
        <w:trPr>
          <w:trHeight w:val="240"/>
        </w:trPr>
        <w:tc>
          <w:tcPr>
            <w:tcW w:w="2054" w:type="dxa"/>
            <w:gridSpan w:val="4"/>
          </w:tcPr>
          <w:p w14:paraId="2CFE4AD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actualización:</w:t>
            </w:r>
          </w:p>
        </w:tc>
        <w:tc>
          <w:tcPr>
            <w:tcW w:w="7342" w:type="dxa"/>
            <w:gridSpan w:val="5"/>
          </w:tcPr>
          <w:p w14:paraId="328A1ECE" w14:textId="54881D9B" w:rsidR="00DA7509" w:rsidRPr="004E5A02" w:rsidRDefault="00F171D8" w:rsidP="004E5A02">
            <w:r>
              <w:t>--/--/--</w:t>
            </w:r>
          </w:p>
        </w:tc>
      </w:tr>
      <w:tr w:rsidR="00691E1B" w:rsidRPr="004E5A02" w14:paraId="606D4362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7E215956" w14:textId="77777777" w:rsidR="00691E1B" w:rsidRPr="004E5A02" w:rsidRDefault="00691E1B" w:rsidP="00C75463">
            <w:pPr>
              <w:pStyle w:val="Heading3"/>
              <w:spacing w:before="0"/>
              <w:outlineLvl w:val="2"/>
            </w:pPr>
            <w:bookmarkStart w:id="17" w:name="_Toc414900853"/>
            <w:bookmarkStart w:id="18" w:name="_Toc417489335"/>
            <w:r>
              <w:t>Flujos</w:t>
            </w:r>
            <w:bookmarkEnd w:id="17"/>
            <w:bookmarkEnd w:id="18"/>
          </w:p>
        </w:tc>
      </w:tr>
      <w:tr w:rsidR="00691E1B" w:rsidRPr="004E5A02" w14:paraId="697B4C49" w14:textId="77777777" w:rsidTr="00195BA3">
        <w:trPr>
          <w:trHeight w:hRule="exact" w:val="397"/>
        </w:trPr>
        <w:tc>
          <w:tcPr>
            <w:tcW w:w="9396" w:type="dxa"/>
            <w:gridSpan w:val="9"/>
            <w:vAlign w:val="center"/>
          </w:tcPr>
          <w:p w14:paraId="5ABEEC47" w14:textId="77777777" w:rsidR="00691E1B" w:rsidRDefault="00C75463" w:rsidP="00C75463">
            <w:pPr>
              <w:pStyle w:val="Heading4"/>
              <w:spacing w:before="0"/>
              <w:outlineLvl w:val="3"/>
            </w:pPr>
            <w:bookmarkStart w:id="19" w:name="_Toc414900854"/>
            <w:r>
              <w:t>Flujo Básico:</w:t>
            </w:r>
            <w:bookmarkEnd w:id="19"/>
            <w:r>
              <w:t xml:space="preserve"> </w:t>
            </w:r>
          </w:p>
        </w:tc>
      </w:tr>
      <w:tr w:rsidR="00954CCD" w:rsidRPr="00445A0E" w14:paraId="79D004D5" w14:textId="77777777" w:rsidTr="00195BA3">
        <w:trPr>
          <w:trHeight w:val="240"/>
        </w:trPr>
        <w:tc>
          <w:tcPr>
            <w:tcW w:w="4011" w:type="dxa"/>
            <w:gridSpan w:val="6"/>
          </w:tcPr>
          <w:p w14:paraId="3A2A8D52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257" w:type="dxa"/>
            <w:gridSpan w:val="2"/>
          </w:tcPr>
          <w:p w14:paraId="0D7C65D9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1128" w:type="dxa"/>
          </w:tcPr>
          <w:p w14:paraId="785BEE40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Excepción</w:t>
            </w:r>
          </w:p>
        </w:tc>
      </w:tr>
      <w:tr w:rsidR="0035507B" w:rsidRPr="00445A0E" w14:paraId="45A51E2E" w14:textId="77777777" w:rsidTr="00945EEF">
        <w:trPr>
          <w:trHeight w:val="240"/>
        </w:trPr>
        <w:tc>
          <w:tcPr>
            <w:tcW w:w="562" w:type="dxa"/>
          </w:tcPr>
          <w:p w14:paraId="3C565BAF" w14:textId="04E49B94" w:rsidR="0035507B" w:rsidRPr="0035507B" w:rsidRDefault="00F171D8" w:rsidP="0035507B">
            <w:pPr>
              <w:jc w:val="center"/>
            </w:pPr>
            <w:r>
              <w:t>1</w:t>
            </w:r>
          </w:p>
        </w:tc>
        <w:tc>
          <w:tcPr>
            <w:tcW w:w="3449" w:type="dxa"/>
            <w:gridSpan w:val="5"/>
          </w:tcPr>
          <w:p w14:paraId="58082F99" w14:textId="3EFACDEE" w:rsidR="0035507B" w:rsidRPr="0035507B" w:rsidRDefault="00F171D8" w:rsidP="00984F6A">
            <w:pPr>
              <w:jc w:val="both"/>
            </w:pPr>
            <w:r>
              <w:t xml:space="preserve">El usuario hace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“Crear personaje”</w:t>
            </w:r>
          </w:p>
        </w:tc>
        <w:tc>
          <w:tcPr>
            <w:tcW w:w="563" w:type="dxa"/>
          </w:tcPr>
          <w:p w14:paraId="4D16F76B" w14:textId="51312F31" w:rsidR="0035507B" w:rsidRPr="0035507B" w:rsidRDefault="00F171D8" w:rsidP="0035507B">
            <w:pPr>
              <w:jc w:val="center"/>
            </w:pPr>
            <w:r>
              <w:t>2</w:t>
            </w:r>
          </w:p>
        </w:tc>
        <w:tc>
          <w:tcPr>
            <w:tcW w:w="3694" w:type="dxa"/>
          </w:tcPr>
          <w:p w14:paraId="051EA0DC" w14:textId="3E815002" w:rsidR="00984F6A" w:rsidRPr="0035507B" w:rsidRDefault="00F171D8" w:rsidP="00984F6A">
            <w:pPr>
              <w:jc w:val="both"/>
            </w:pPr>
            <w:r>
              <w:t>Se redirecciona a la pagina con el formulario de creación de personaje</w:t>
            </w:r>
          </w:p>
        </w:tc>
        <w:tc>
          <w:tcPr>
            <w:tcW w:w="1128" w:type="dxa"/>
          </w:tcPr>
          <w:p w14:paraId="0293172E" w14:textId="77777777" w:rsidR="0035507B" w:rsidRDefault="00F171D8" w:rsidP="0035507B">
            <w:pPr>
              <w:jc w:val="center"/>
            </w:pPr>
            <w:r>
              <w:t>E1</w:t>
            </w:r>
          </w:p>
          <w:p w14:paraId="030DDB5D" w14:textId="221774A5" w:rsidR="00F171D8" w:rsidRPr="0035507B" w:rsidRDefault="00F171D8" w:rsidP="0035507B">
            <w:pPr>
              <w:jc w:val="center"/>
            </w:pPr>
            <w:r>
              <w:t>E2</w:t>
            </w:r>
          </w:p>
        </w:tc>
      </w:tr>
      <w:tr w:rsidR="005C279F" w:rsidRPr="00445A0E" w14:paraId="3B58E634" w14:textId="77777777" w:rsidTr="00945EEF">
        <w:trPr>
          <w:trHeight w:val="240"/>
        </w:trPr>
        <w:tc>
          <w:tcPr>
            <w:tcW w:w="562" w:type="dxa"/>
          </w:tcPr>
          <w:p w14:paraId="33537F21" w14:textId="66EC4E01" w:rsidR="005C279F" w:rsidRDefault="00F171D8" w:rsidP="0035507B">
            <w:pPr>
              <w:jc w:val="center"/>
            </w:pPr>
            <w:r>
              <w:t>3</w:t>
            </w:r>
          </w:p>
        </w:tc>
        <w:tc>
          <w:tcPr>
            <w:tcW w:w="3449" w:type="dxa"/>
            <w:gridSpan w:val="5"/>
          </w:tcPr>
          <w:p w14:paraId="2540DBCC" w14:textId="73FD4B43" w:rsidR="005C279F" w:rsidRDefault="00F171D8" w:rsidP="00DB3738">
            <w:pPr>
              <w:jc w:val="both"/>
            </w:pPr>
            <w:r>
              <w:t>El usuario introduce los datos del personaje necesarios al formulario</w:t>
            </w:r>
          </w:p>
        </w:tc>
        <w:tc>
          <w:tcPr>
            <w:tcW w:w="563" w:type="dxa"/>
          </w:tcPr>
          <w:p w14:paraId="443CED89" w14:textId="12796916" w:rsidR="005C279F" w:rsidRDefault="00F171D8" w:rsidP="0035507B">
            <w:pPr>
              <w:jc w:val="center"/>
            </w:pPr>
            <w:r>
              <w:t>4</w:t>
            </w:r>
          </w:p>
        </w:tc>
        <w:tc>
          <w:tcPr>
            <w:tcW w:w="3694" w:type="dxa"/>
          </w:tcPr>
          <w:p w14:paraId="70718519" w14:textId="04845507" w:rsidR="005C279F" w:rsidRDefault="00F171D8" w:rsidP="00984F6A">
            <w:pPr>
              <w:jc w:val="both"/>
            </w:pPr>
            <w:r>
              <w:t>Se envían y almacenan los datos a la base de datos</w:t>
            </w:r>
          </w:p>
        </w:tc>
        <w:tc>
          <w:tcPr>
            <w:tcW w:w="1128" w:type="dxa"/>
          </w:tcPr>
          <w:p w14:paraId="4E0BF23D" w14:textId="354671E1" w:rsidR="005C279F" w:rsidRDefault="00F171D8" w:rsidP="00DB3738">
            <w:pPr>
              <w:jc w:val="center"/>
            </w:pPr>
            <w:r>
              <w:t>R1</w:t>
            </w:r>
          </w:p>
        </w:tc>
      </w:tr>
      <w:tr w:rsidR="000A3BC2" w:rsidRPr="004E5A02" w14:paraId="710DDD8C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217EE5" w14:textId="7ACD4C77" w:rsidR="000A3BC2" w:rsidRDefault="000A3BC2" w:rsidP="000A3BC2">
            <w:pPr>
              <w:pStyle w:val="Heading3"/>
              <w:spacing w:before="0"/>
              <w:outlineLvl w:val="2"/>
            </w:pPr>
            <w:bookmarkStart w:id="20" w:name="_Toc414900855"/>
            <w:bookmarkStart w:id="21" w:name="_Toc417489336"/>
            <w:r w:rsidRPr="00C7486F">
              <w:t>Excepciones</w:t>
            </w:r>
            <w:bookmarkEnd w:id="20"/>
            <w:bookmarkEnd w:id="21"/>
          </w:p>
        </w:tc>
      </w:tr>
      <w:tr w:rsidR="000A3BC2" w:rsidRPr="00445A0E" w14:paraId="0EE26613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BF93334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2E28BB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Nombre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1FDD7BC8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Respuesta del sistema</w:t>
            </w:r>
          </w:p>
        </w:tc>
      </w:tr>
      <w:tr w:rsidR="005C279F" w:rsidRPr="004E5A02" w14:paraId="35CA3E1F" w14:textId="77777777" w:rsidTr="00376F06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6C139" w14:textId="7E7C36D0" w:rsidR="005C279F" w:rsidRDefault="00F171D8" w:rsidP="00376F06">
            <w:pPr>
              <w:jc w:val="center"/>
            </w:pPr>
            <w:r>
              <w:t>E1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9F915B" w14:textId="1E5D6828" w:rsidR="005C279F" w:rsidRDefault="00F171D8" w:rsidP="00376F06">
            <w:r>
              <w:t>Sin conexión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4232E6BA" w14:textId="17376A18" w:rsidR="005C279F" w:rsidRDefault="00F171D8" w:rsidP="00376F06">
            <w:pPr>
              <w:jc w:val="both"/>
            </w:pPr>
            <w:r>
              <w:t xml:space="preserve">En caso de no tener conexión, no se podrá </w:t>
            </w:r>
            <w:proofErr w:type="spellStart"/>
            <w:r>
              <w:t>accesar</w:t>
            </w:r>
            <w:proofErr w:type="spellEnd"/>
            <w:r>
              <w:t xml:space="preserve"> al sistema</w:t>
            </w:r>
          </w:p>
        </w:tc>
      </w:tr>
      <w:tr w:rsidR="00F171D8" w:rsidRPr="004E5A02" w14:paraId="675879AA" w14:textId="77777777" w:rsidTr="006A1DB5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2FC56E5F" w14:textId="677B2CBD" w:rsidR="00F171D8" w:rsidRDefault="00F171D8" w:rsidP="00376F06">
            <w:pPr>
              <w:jc w:val="center"/>
            </w:pPr>
            <w:r>
              <w:lastRenderedPageBreak/>
              <w:t>E2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42811BF" w14:textId="0729C394" w:rsidR="00F171D8" w:rsidRDefault="00F171D8" w:rsidP="00376F06">
            <w:r>
              <w:t>Sesión expirada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503DA10E" w14:textId="2A44B85D" w:rsidR="006A1DB5" w:rsidRDefault="006A1DB5" w:rsidP="006A1DB5">
            <w:r>
              <w:t>En caso de que haya transcurrido cierto tiempo el sistema volverá a solicitar las credenciales del usuario (Login)</w:t>
            </w:r>
          </w:p>
        </w:tc>
      </w:tr>
      <w:tr w:rsidR="00195BA3" w:rsidRPr="004E5A02" w14:paraId="0B054863" w14:textId="77777777" w:rsidTr="00376F06">
        <w:trPr>
          <w:trHeight w:val="240"/>
        </w:trPr>
        <w:tc>
          <w:tcPr>
            <w:tcW w:w="9396" w:type="dxa"/>
            <w:gridSpan w:val="9"/>
          </w:tcPr>
          <w:p w14:paraId="19FC9C4F" w14:textId="62D04F09" w:rsidR="00195BA3" w:rsidRPr="00195BA3" w:rsidRDefault="00195BA3" w:rsidP="00195BA3">
            <w:pPr>
              <w:pStyle w:val="Heading3"/>
              <w:outlineLvl w:val="2"/>
            </w:pPr>
            <w:r>
              <w:t xml:space="preserve">Errores </w:t>
            </w:r>
          </w:p>
        </w:tc>
      </w:tr>
      <w:tr w:rsidR="00195BA3" w:rsidRPr="004E5A02" w14:paraId="6876A669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172E131B" w14:textId="0B7E71A4" w:rsidR="00195BA3" w:rsidRPr="00195BA3" w:rsidRDefault="00195BA3" w:rsidP="00D475DA">
            <w:pPr>
              <w:jc w:val="center"/>
              <w:rPr>
                <w:b/>
              </w:rPr>
            </w:pPr>
            <w:r w:rsidRPr="00195BA3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9FAAEE" w14:textId="0CDA5628" w:rsidR="00195BA3" w:rsidRPr="00195BA3" w:rsidRDefault="00195BA3" w:rsidP="000A3BC2">
            <w:pPr>
              <w:rPr>
                <w:b/>
              </w:rPr>
            </w:pPr>
            <w:r w:rsidRPr="00195BA3">
              <w:rPr>
                <w:b/>
              </w:rPr>
              <w:t>Nombres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516D482C" w14:textId="2F27EB23" w:rsidR="00195BA3" w:rsidRPr="00195BA3" w:rsidRDefault="00195BA3" w:rsidP="0035507B">
            <w:pPr>
              <w:jc w:val="both"/>
              <w:rPr>
                <w:b/>
              </w:rPr>
            </w:pPr>
            <w:r w:rsidRPr="00195BA3">
              <w:rPr>
                <w:b/>
              </w:rPr>
              <w:t>Respuesta del sistema</w:t>
            </w:r>
          </w:p>
        </w:tc>
      </w:tr>
      <w:tr w:rsidR="005C279F" w:rsidRPr="004E5A02" w14:paraId="07180ED2" w14:textId="77777777" w:rsidTr="00376F06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70FA2B24" w14:textId="3DF79419" w:rsidR="005C279F" w:rsidRDefault="006A1DB5" w:rsidP="00376F06">
            <w:pPr>
              <w:jc w:val="center"/>
            </w:pPr>
            <w:r>
              <w:t>R1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560481" w14:textId="2956657B" w:rsidR="005C279F" w:rsidRDefault="006A1DB5" w:rsidP="00376F06">
            <w:r>
              <w:t>Campos vacíos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6F7AF98" w14:textId="09EB7057" w:rsidR="005C279F" w:rsidRDefault="006A1DB5" w:rsidP="00376F06">
            <w:pPr>
              <w:jc w:val="both"/>
            </w:pPr>
            <w:r>
              <w:t>En caso de que el usuario haya dejado algún campo requerido vacío se desplegara un mensaje indicando que campos están vacíos</w:t>
            </w:r>
          </w:p>
        </w:tc>
      </w:tr>
    </w:tbl>
    <w:p w14:paraId="2211A1B0" w14:textId="77777777" w:rsidR="00D475DA" w:rsidRDefault="00D475DA" w:rsidP="00077FC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077FC4" w14:paraId="2D444596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1974B4AE" w14:textId="77777777" w:rsidR="00077FC4" w:rsidRDefault="00077FC4" w:rsidP="007929B6">
            <w:pPr>
              <w:pStyle w:val="Heading3"/>
              <w:outlineLvl w:val="2"/>
            </w:pPr>
            <w:bookmarkStart w:id="22" w:name="_Toc414900856"/>
            <w:bookmarkStart w:id="23" w:name="_Toc417489337"/>
            <w:r w:rsidRPr="004E5A02">
              <w:t>Requerimientos especiales</w:t>
            </w:r>
            <w:bookmarkEnd w:id="22"/>
            <w:bookmarkEnd w:id="23"/>
          </w:p>
        </w:tc>
      </w:tr>
      <w:tr w:rsidR="00077FC4" w14:paraId="21EC7FD0" w14:textId="77777777" w:rsidTr="005F5112">
        <w:tc>
          <w:tcPr>
            <w:tcW w:w="5000" w:type="pct"/>
          </w:tcPr>
          <w:p w14:paraId="2F2E652F" w14:textId="77777777" w:rsidR="00077FC4" w:rsidRDefault="00077FC4" w:rsidP="00B65E0D">
            <w:pPr>
              <w:jc w:val="both"/>
            </w:pPr>
          </w:p>
        </w:tc>
      </w:tr>
      <w:tr w:rsidR="00077FC4" w14:paraId="7BB5FDDA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08F009D6" w14:textId="77777777" w:rsidR="00077FC4" w:rsidRDefault="00077FC4" w:rsidP="007929B6">
            <w:pPr>
              <w:pStyle w:val="Heading3"/>
              <w:outlineLvl w:val="2"/>
            </w:pPr>
            <w:bookmarkStart w:id="24" w:name="_Toc414900857"/>
            <w:bookmarkStart w:id="25" w:name="_Toc417489338"/>
            <w:r w:rsidRPr="004E5A02">
              <w:t>Observaciones</w:t>
            </w:r>
            <w:bookmarkEnd w:id="24"/>
            <w:bookmarkEnd w:id="25"/>
          </w:p>
        </w:tc>
      </w:tr>
      <w:tr w:rsidR="0064342E" w14:paraId="01B3AAF6" w14:textId="77777777" w:rsidTr="005F5112">
        <w:tc>
          <w:tcPr>
            <w:tcW w:w="5000" w:type="pct"/>
            <w:vAlign w:val="center"/>
          </w:tcPr>
          <w:p w14:paraId="011F378E" w14:textId="3D7DCEEE" w:rsidR="0064342E" w:rsidRDefault="0064342E" w:rsidP="00C800F3"/>
          <w:p w14:paraId="445F7394" w14:textId="77777777" w:rsidR="00C800F3" w:rsidRDefault="00C800F3" w:rsidP="00C800F3"/>
          <w:p w14:paraId="0FD88D5C" w14:textId="53537940" w:rsidR="00C800F3" w:rsidRPr="004E5A02" w:rsidRDefault="00C800F3" w:rsidP="00C800F3"/>
        </w:tc>
      </w:tr>
    </w:tbl>
    <w:p w14:paraId="64B25D1B" w14:textId="77777777" w:rsidR="005F5112" w:rsidRDefault="005F5112" w:rsidP="005F5112">
      <w:bookmarkStart w:id="26" w:name="_Toc41490085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5F5112" w14:paraId="17D7D27F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29AAC86D" w14:textId="77777777" w:rsidR="005F5112" w:rsidRDefault="005F5112" w:rsidP="007929B6">
            <w:pPr>
              <w:pStyle w:val="Heading3"/>
              <w:outlineLvl w:val="2"/>
            </w:pPr>
            <w:bookmarkStart w:id="27" w:name="_Toc417489339"/>
            <w:r>
              <w:t>Anexo</w:t>
            </w:r>
            <w:bookmarkEnd w:id="27"/>
          </w:p>
        </w:tc>
      </w:tr>
      <w:tr w:rsidR="00B305FB" w14:paraId="54F92EB2" w14:textId="77777777" w:rsidTr="0019041F">
        <w:tc>
          <w:tcPr>
            <w:tcW w:w="5000" w:type="pct"/>
            <w:vAlign w:val="center"/>
          </w:tcPr>
          <w:p w14:paraId="4C3D416E" w14:textId="77777777" w:rsidR="00B305FB" w:rsidRDefault="00B305FB" w:rsidP="0019041F">
            <w:pPr>
              <w:jc w:val="center"/>
            </w:pPr>
          </w:p>
          <w:p w14:paraId="65E4F8DB" w14:textId="77777777" w:rsidR="00FA2653" w:rsidRDefault="00FA2653" w:rsidP="0019041F">
            <w:pPr>
              <w:jc w:val="center"/>
            </w:pPr>
          </w:p>
          <w:p w14:paraId="5A0034DF" w14:textId="6504029C" w:rsidR="00FA2653" w:rsidRDefault="00FA2653" w:rsidP="0019041F">
            <w:pPr>
              <w:jc w:val="center"/>
            </w:pPr>
          </w:p>
        </w:tc>
      </w:tr>
      <w:tr w:rsidR="005F5112" w14:paraId="66C31707" w14:textId="77777777" w:rsidTr="0019041F">
        <w:tc>
          <w:tcPr>
            <w:tcW w:w="5000" w:type="pct"/>
            <w:vAlign w:val="center"/>
          </w:tcPr>
          <w:p w14:paraId="01B6CE9D" w14:textId="77777777" w:rsidR="0062004D" w:rsidRDefault="0062004D" w:rsidP="0019041F">
            <w:pPr>
              <w:jc w:val="center"/>
            </w:pPr>
          </w:p>
          <w:p w14:paraId="5D2106FF" w14:textId="77777777" w:rsidR="0062004D" w:rsidRDefault="0062004D" w:rsidP="0019041F">
            <w:pPr>
              <w:jc w:val="center"/>
            </w:pPr>
          </w:p>
          <w:p w14:paraId="7AF02AE6" w14:textId="77777777" w:rsidR="00E3194F" w:rsidRDefault="00E3194F" w:rsidP="0019041F">
            <w:pPr>
              <w:jc w:val="center"/>
            </w:pPr>
          </w:p>
          <w:p w14:paraId="2F3B408A" w14:textId="77777777" w:rsidR="00E3194F" w:rsidRDefault="00E3194F" w:rsidP="0019041F">
            <w:pPr>
              <w:jc w:val="center"/>
            </w:pPr>
          </w:p>
          <w:p w14:paraId="032F98A5" w14:textId="77777777" w:rsidR="00E3194F" w:rsidRDefault="00E3194F" w:rsidP="0019041F">
            <w:pPr>
              <w:jc w:val="center"/>
            </w:pPr>
          </w:p>
          <w:p w14:paraId="0EE1C96C" w14:textId="77777777" w:rsidR="00E3194F" w:rsidRDefault="00E3194F" w:rsidP="0019041F">
            <w:pPr>
              <w:jc w:val="center"/>
            </w:pPr>
          </w:p>
          <w:p w14:paraId="11F1F73A" w14:textId="77777777" w:rsidR="00E3194F" w:rsidRDefault="00E3194F" w:rsidP="0019041F">
            <w:pPr>
              <w:jc w:val="center"/>
            </w:pPr>
          </w:p>
          <w:p w14:paraId="4DB2FDE5" w14:textId="2DF1024C" w:rsidR="00E3194F" w:rsidRDefault="00E3194F" w:rsidP="0019041F">
            <w:pPr>
              <w:jc w:val="center"/>
            </w:pPr>
          </w:p>
        </w:tc>
      </w:tr>
      <w:bookmarkEnd w:id="26"/>
    </w:tbl>
    <w:p w14:paraId="65574367" w14:textId="77777777" w:rsidR="004E5A02" w:rsidRPr="004E5A02" w:rsidRDefault="004E5A02" w:rsidP="004E5A02"/>
    <w:sectPr w:rsidR="004E5A02" w:rsidRPr="004E5A02" w:rsidSect="00F60BFF">
      <w:footerReference w:type="default" r:id="rId14"/>
      <w:pgSz w:w="12242" w:h="15842" w:code="1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F3C87" w14:textId="77777777" w:rsidR="00F34E4F" w:rsidRDefault="00F34E4F" w:rsidP="00DA7509">
      <w:pPr>
        <w:spacing w:after="0" w:line="240" w:lineRule="auto"/>
      </w:pPr>
      <w:r>
        <w:separator/>
      </w:r>
    </w:p>
  </w:endnote>
  <w:endnote w:type="continuationSeparator" w:id="0">
    <w:p w14:paraId="2449A31F" w14:textId="77777777" w:rsidR="00F34E4F" w:rsidRDefault="00F34E4F" w:rsidP="00D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8C3A2" w14:textId="77777777" w:rsidR="00AA56CD" w:rsidRDefault="00EC7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56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0BD8" w14:textId="77777777" w:rsidR="00AA56CD" w:rsidRDefault="00AA56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E0B76" w14:textId="77777777" w:rsidR="00AA56CD" w:rsidRPr="00BA2AF8" w:rsidRDefault="00AA56CD" w:rsidP="00BA2AF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75082"/>
      <w:docPartObj>
        <w:docPartGallery w:val="Page Numbers (Bottom of Page)"/>
        <w:docPartUnique/>
      </w:docPartObj>
    </w:sdtPr>
    <w:sdtEndPr/>
    <w:sdtContent>
      <w:p w14:paraId="7FEF5A6E" w14:textId="77777777" w:rsidR="00600877" w:rsidRDefault="0076182D" w:rsidP="00231A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3709C" w14:textId="77777777" w:rsidR="00F34E4F" w:rsidRDefault="00F34E4F" w:rsidP="00DA7509">
      <w:pPr>
        <w:spacing w:after="0" w:line="240" w:lineRule="auto"/>
      </w:pPr>
      <w:r>
        <w:separator/>
      </w:r>
    </w:p>
  </w:footnote>
  <w:footnote w:type="continuationSeparator" w:id="0">
    <w:p w14:paraId="4327553F" w14:textId="77777777" w:rsidR="00F34E4F" w:rsidRDefault="00F34E4F" w:rsidP="00DA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0586" w14:textId="77777777" w:rsidR="00AA56CD" w:rsidRDefault="00AA56CD" w:rsidP="00450E03">
    <w:pPr>
      <w:pStyle w:val="Header"/>
      <w:jc w:val="center"/>
    </w:pPr>
    <w:r>
      <w:rPr>
        <w:noProof/>
        <w:lang w:eastAsia="es-MX"/>
      </w:rPr>
      <w:drawing>
        <wp:inline distT="0" distB="0" distL="0" distR="0" wp14:anchorId="496EB57B" wp14:editId="37350B79">
          <wp:extent cx="747833" cy="900000"/>
          <wp:effectExtent l="19050" t="0" r="0" b="0"/>
          <wp:docPr id="1" name="Imagen 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83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50E03">
      <w:tab/>
    </w:r>
    <w:r w:rsidR="00450E03">
      <w:tab/>
    </w:r>
    <w:r w:rsidR="00450E03">
      <w:rPr>
        <w:noProof/>
        <w:lang w:eastAsia="es-MX"/>
      </w:rPr>
      <w:drawing>
        <wp:inline distT="0" distB="0" distL="0" distR="0" wp14:anchorId="0905E7FE" wp14:editId="42A1B63E">
          <wp:extent cx="910163" cy="900000"/>
          <wp:effectExtent l="19050" t="0" r="4237" b="0"/>
          <wp:docPr id="2" name="Imagen 6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6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DF86F" w14:textId="77777777" w:rsidR="00AA56CD" w:rsidRPr="008A224C" w:rsidRDefault="00AA56CD" w:rsidP="008A2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F214" w14:textId="77777777" w:rsidR="008E1A34" w:rsidRPr="008A224C" w:rsidRDefault="008E1A34" w:rsidP="008A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703"/>
    <w:multiLevelType w:val="hybridMultilevel"/>
    <w:tmpl w:val="2E9A2F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D0F"/>
    <w:multiLevelType w:val="hybridMultilevel"/>
    <w:tmpl w:val="D7068B7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95B"/>
    <w:multiLevelType w:val="hybridMultilevel"/>
    <w:tmpl w:val="499EC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FFF"/>
    <w:multiLevelType w:val="hybridMultilevel"/>
    <w:tmpl w:val="AF54B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7CC6"/>
    <w:multiLevelType w:val="hybridMultilevel"/>
    <w:tmpl w:val="F3DCE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72836"/>
    <w:multiLevelType w:val="hybridMultilevel"/>
    <w:tmpl w:val="32E281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C6549"/>
    <w:multiLevelType w:val="multilevel"/>
    <w:tmpl w:val="4BD233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DD096E"/>
    <w:multiLevelType w:val="hybridMultilevel"/>
    <w:tmpl w:val="E488BA04"/>
    <w:lvl w:ilvl="0" w:tplc="080A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8" w15:restartNumberingAfterBreak="0">
    <w:nsid w:val="53680934"/>
    <w:multiLevelType w:val="hybridMultilevel"/>
    <w:tmpl w:val="482E7E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B0989"/>
    <w:multiLevelType w:val="hybridMultilevel"/>
    <w:tmpl w:val="17BA912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1CA0"/>
    <w:multiLevelType w:val="hybridMultilevel"/>
    <w:tmpl w:val="485456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1599"/>
    <w:multiLevelType w:val="hybridMultilevel"/>
    <w:tmpl w:val="2E282768"/>
    <w:lvl w:ilvl="0" w:tplc="080A000F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B5DD9"/>
    <w:multiLevelType w:val="hybridMultilevel"/>
    <w:tmpl w:val="60C4D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3B"/>
    <w:rsid w:val="0000099E"/>
    <w:rsid w:val="0001287D"/>
    <w:rsid w:val="00026F1C"/>
    <w:rsid w:val="000478E8"/>
    <w:rsid w:val="00064759"/>
    <w:rsid w:val="00065FDB"/>
    <w:rsid w:val="000731FE"/>
    <w:rsid w:val="00077FC4"/>
    <w:rsid w:val="00081897"/>
    <w:rsid w:val="00091004"/>
    <w:rsid w:val="000A3182"/>
    <w:rsid w:val="000A3BC2"/>
    <w:rsid w:val="000B28EE"/>
    <w:rsid w:val="000B77D6"/>
    <w:rsid w:val="000C1147"/>
    <w:rsid w:val="00107B5E"/>
    <w:rsid w:val="0011181D"/>
    <w:rsid w:val="00113B09"/>
    <w:rsid w:val="00123BB9"/>
    <w:rsid w:val="0012556B"/>
    <w:rsid w:val="0014159A"/>
    <w:rsid w:val="00154849"/>
    <w:rsid w:val="00164E86"/>
    <w:rsid w:val="00174DFA"/>
    <w:rsid w:val="0019041F"/>
    <w:rsid w:val="00195BA3"/>
    <w:rsid w:val="001A359C"/>
    <w:rsid w:val="001C1F48"/>
    <w:rsid w:val="001C2205"/>
    <w:rsid w:val="001C5F88"/>
    <w:rsid w:val="00200CEF"/>
    <w:rsid w:val="0021065E"/>
    <w:rsid w:val="0021373A"/>
    <w:rsid w:val="00231A37"/>
    <w:rsid w:val="00237631"/>
    <w:rsid w:val="00265C6D"/>
    <w:rsid w:val="00270013"/>
    <w:rsid w:val="00273D94"/>
    <w:rsid w:val="002A4A9F"/>
    <w:rsid w:val="002C0BE5"/>
    <w:rsid w:val="002E1479"/>
    <w:rsid w:val="002E280A"/>
    <w:rsid w:val="002E44A0"/>
    <w:rsid w:val="002E6E2D"/>
    <w:rsid w:val="003156DB"/>
    <w:rsid w:val="00326D84"/>
    <w:rsid w:val="00330347"/>
    <w:rsid w:val="0034016E"/>
    <w:rsid w:val="003407E2"/>
    <w:rsid w:val="0034442B"/>
    <w:rsid w:val="0035507B"/>
    <w:rsid w:val="00355E8C"/>
    <w:rsid w:val="00360681"/>
    <w:rsid w:val="00371E78"/>
    <w:rsid w:val="00372CC3"/>
    <w:rsid w:val="00372F1B"/>
    <w:rsid w:val="00376F06"/>
    <w:rsid w:val="00393DDB"/>
    <w:rsid w:val="003B32F9"/>
    <w:rsid w:val="003D5481"/>
    <w:rsid w:val="003E004A"/>
    <w:rsid w:val="003F4C11"/>
    <w:rsid w:val="004043EC"/>
    <w:rsid w:val="00411EC9"/>
    <w:rsid w:val="004147CC"/>
    <w:rsid w:val="00445A0E"/>
    <w:rsid w:val="00450E03"/>
    <w:rsid w:val="00454BFB"/>
    <w:rsid w:val="004643E9"/>
    <w:rsid w:val="00464658"/>
    <w:rsid w:val="004921F4"/>
    <w:rsid w:val="004946FD"/>
    <w:rsid w:val="004A4811"/>
    <w:rsid w:val="004A523F"/>
    <w:rsid w:val="004A7FB7"/>
    <w:rsid w:val="004B14F0"/>
    <w:rsid w:val="004B4FB7"/>
    <w:rsid w:val="004C4F6E"/>
    <w:rsid w:val="004E5A02"/>
    <w:rsid w:val="004F010D"/>
    <w:rsid w:val="004F2C88"/>
    <w:rsid w:val="00530C04"/>
    <w:rsid w:val="00531997"/>
    <w:rsid w:val="00531AC6"/>
    <w:rsid w:val="00541309"/>
    <w:rsid w:val="005724B3"/>
    <w:rsid w:val="005B246E"/>
    <w:rsid w:val="005B5E7B"/>
    <w:rsid w:val="005C279F"/>
    <w:rsid w:val="005D25B5"/>
    <w:rsid w:val="005D6FE6"/>
    <w:rsid w:val="005F5112"/>
    <w:rsid w:val="005F52DC"/>
    <w:rsid w:val="00600877"/>
    <w:rsid w:val="0060254A"/>
    <w:rsid w:val="00616823"/>
    <w:rsid w:val="0062004D"/>
    <w:rsid w:val="006234B9"/>
    <w:rsid w:val="00627978"/>
    <w:rsid w:val="00631F53"/>
    <w:rsid w:val="00642436"/>
    <w:rsid w:val="0064342E"/>
    <w:rsid w:val="00645A6F"/>
    <w:rsid w:val="00650F11"/>
    <w:rsid w:val="006542ED"/>
    <w:rsid w:val="00657D0A"/>
    <w:rsid w:val="00670526"/>
    <w:rsid w:val="00672BC4"/>
    <w:rsid w:val="00691E1B"/>
    <w:rsid w:val="00697F69"/>
    <w:rsid w:val="006A1DB5"/>
    <w:rsid w:val="006A1E76"/>
    <w:rsid w:val="006A70D9"/>
    <w:rsid w:val="006B39FB"/>
    <w:rsid w:val="006C089E"/>
    <w:rsid w:val="006D043C"/>
    <w:rsid w:val="006F47AB"/>
    <w:rsid w:val="006F566F"/>
    <w:rsid w:val="00735E07"/>
    <w:rsid w:val="00746D96"/>
    <w:rsid w:val="0075393B"/>
    <w:rsid w:val="0076182D"/>
    <w:rsid w:val="007770BE"/>
    <w:rsid w:val="00777506"/>
    <w:rsid w:val="007929B6"/>
    <w:rsid w:val="0079404A"/>
    <w:rsid w:val="00794CDB"/>
    <w:rsid w:val="0079711A"/>
    <w:rsid w:val="007A16E6"/>
    <w:rsid w:val="007A37B4"/>
    <w:rsid w:val="007B45BB"/>
    <w:rsid w:val="007C5775"/>
    <w:rsid w:val="007F6AE3"/>
    <w:rsid w:val="00802BF8"/>
    <w:rsid w:val="0081024A"/>
    <w:rsid w:val="00820A36"/>
    <w:rsid w:val="00842C4D"/>
    <w:rsid w:val="00852255"/>
    <w:rsid w:val="00866A72"/>
    <w:rsid w:val="00866DE9"/>
    <w:rsid w:val="00875940"/>
    <w:rsid w:val="00877122"/>
    <w:rsid w:val="00877868"/>
    <w:rsid w:val="0088180C"/>
    <w:rsid w:val="00887679"/>
    <w:rsid w:val="008A224C"/>
    <w:rsid w:val="008B2211"/>
    <w:rsid w:val="008B25BB"/>
    <w:rsid w:val="008B3A40"/>
    <w:rsid w:val="008C2E12"/>
    <w:rsid w:val="008E1A34"/>
    <w:rsid w:val="008E24F2"/>
    <w:rsid w:val="008E3371"/>
    <w:rsid w:val="00900D77"/>
    <w:rsid w:val="00900F11"/>
    <w:rsid w:val="00903498"/>
    <w:rsid w:val="00907619"/>
    <w:rsid w:val="00910D46"/>
    <w:rsid w:val="00921703"/>
    <w:rsid w:val="009230CC"/>
    <w:rsid w:val="009308E9"/>
    <w:rsid w:val="00945EEF"/>
    <w:rsid w:val="00952F60"/>
    <w:rsid w:val="00954CCD"/>
    <w:rsid w:val="009816DD"/>
    <w:rsid w:val="00984F6A"/>
    <w:rsid w:val="00990139"/>
    <w:rsid w:val="009A52C9"/>
    <w:rsid w:val="009C0F7B"/>
    <w:rsid w:val="009E26A0"/>
    <w:rsid w:val="009E7CE7"/>
    <w:rsid w:val="00A034F2"/>
    <w:rsid w:val="00A04941"/>
    <w:rsid w:val="00A12870"/>
    <w:rsid w:val="00A35E8E"/>
    <w:rsid w:val="00A36F04"/>
    <w:rsid w:val="00A52130"/>
    <w:rsid w:val="00A615E4"/>
    <w:rsid w:val="00A6560D"/>
    <w:rsid w:val="00A66D8F"/>
    <w:rsid w:val="00A75ED2"/>
    <w:rsid w:val="00A80832"/>
    <w:rsid w:val="00AA56CD"/>
    <w:rsid w:val="00AA7628"/>
    <w:rsid w:val="00AC38D7"/>
    <w:rsid w:val="00B305FB"/>
    <w:rsid w:val="00B31ECB"/>
    <w:rsid w:val="00B35328"/>
    <w:rsid w:val="00B361C3"/>
    <w:rsid w:val="00B36908"/>
    <w:rsid w:val="00B433CF"/>
    <w:rsid w:val="00B60917"/>
    <w:rsid w:val="00B61535"/>
    <w:rsid w:val="00B65E0D"/>
    <w:rsid w:val="00B9768A"/>
    <w:rsid w:val="00BA2AF8"/>
    <w:rsid w:val="00BA5DEC"/>
    <w:rsid w:val="00BD4A21"/>
    <w:rsid w:val="00BD7155"/>
    <w:rsid w:val="00BD7418"/>
    <w:rsid w:val="00BD77FD"/>
    <w:rsid w:val="00C01C40"/>
    <w:rsid w:val="00C12D28"/>
    <w:rsid w:val="00C1659E"/>
    <w:rsid w:val="00C16CC3"/>
    <w:rsid w:val="00C26E0B"/>
    <w:rsid w:val="00C33DF7"/>
    <w:rsid w:val="00C66275"/>
    <w:rsid w:val="00C7486F"/>
    <w:rsid w:val="00C75463"/>
    <w:rsid w:val="00C800F3"/>
    <w:rsid w:val="00C8236A"/>
    <w:rsid w:val="00CA1203"/>
    <w:rsid w:val="00CA39D1"/>
    <w:rsid w:val="00CC00C1"/>
    <w:rsid w:val="00CC6B81"/>
    <w:rsid w:val="00CD3C31"/>
    <w:rsid w:val="00CE732E"/>
    <w:rsid w:val="00CF5B1F"/>
    <w:rsid w:val="00D4363E"/>
    <w:rsid w:val="00D475DA"/>
    <w:rsid w:val="00D54E59"/>
    <w:rsid w:val="00D57814"/>
    <w:rsid w:val="00D62ACF"/>
    <w:rsid w:val="00D650FF"/>
    <w:rsid w:val="00D84E6E"/>
    <w:rsid w:val="00D97CFC"/>
    <w:rsid w:val="00DA5212"/>
    <w:rsid w:val="00DA7509"/>
    <w:rsid w:val="00DB141B"/>
    <w:rsid w:val="00DB3738"/>
    <w:rsid w:val="00DB69D1"/>
    <w:rsid w:val="00DC348E"/>
    <w:rsid w:val="00DC739F"/>
    <w:rsid w:val="00DE2106"/>
    <w:rsid w:val="00E265A3"/>
    <w:rsid w:val="00E3194F"/>
    <w:rsid w:val="00E73476"/>
    <w:rsid w:val="00EA7A26"/>
    <w:rsid w:val="00EB7C49"/>
    <w:rsid w:val="00EC73B6"/>
    <w:rsid w:val="00ED61F0"/>
    <w:rsid w:val="00EF0605"/>
    <w:rsid w:val="00EF3D49"/>
    <w:rsid w:val="00EF4B2A"/>
    <w:rsid w:val="00F13C05"/>
    <w:rsid w:val="00F14C91"/>
    <w:rsid w:val="00F171D8"/>
    <w:rsid w:val="00F17B3D"/>
    <w:rsid w:val="00F26406"/>
    <w:rsid w:val="00F34E4F"/>
    <w:rsid w:val="00F536D1"/>
    <w:rsid w:val="00F60BFF"/>
    <w:rsid w:val="00F61583"/>
    <w:rsid w:val="00F64351"/>
    <w:rsid w:val="00F74893"/>
    <w:rsid w:val="00F82CE1"/>
    <w:rsid w:val="00F94A2F"/>
    <w:rsid w:val="00FA23F1"/>
    <w:rsid w:val="00FA2653"/>
    <w:rsid w:val="00FC02BF"/>
    <w:rsid w:val="00FC163B"/>
    <w:rsid w:val="00FD6749"/>
    <w:rsid w:val="00FE3111"/>
    <w:rsid w:val="00FF1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EE87F8"/>
  <w15:docId w15:val="{D3C791BC-C50C-453F-9560-3226B0A0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BFF"/>
  </w:style>
  <w:style w:type="paragraph" w:styleId="Heading1">
    <w:name w:val="heading 1"/>
    <w:basedOn w:val="Normal"/>
    <w:next w:val="Normal"/>
    <w:link w:val="Heading1Char"/>
    <w:uiPriority w:val="9"/>
    <w:qFormat/>
    <w:rsid w:val="00877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aliases w:val=" Car"/>
    <w:basedOn w:val="Normal"/>
    <w:next w:val="Normal"/>
    <w:link w:val="Heading6Char"/>
    <w:qFormat/>
    <w:rsid w:val="006D043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09"/>
  </w:style>
  <w:style w:type="paragraph" w:styleId="Footer">
    <w:name w:val="footer"/>
    <w:basedOn w:val="Normal"/>
    <w:link w:val="Foot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09"/>
  </w:style>
  <w:style w:type="paragraph" w:styleId="Title">
    <w:name w:val="Title"/>
    <w:basedOn w:val="Normal"/>
    <w:next w:val="Normal"/>
    <w:link w:val="TitleChar"/>
    <w:qFormat/>
    <w:rsid w:val="00DA7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rsid w:val="00DA7509"/>
  </w:style>
  <w:style w:type="paragraph" w:styleId="BalloonText">
    <w:name w:val="Balloon Text"/>
    <w:basedOn w:val="Normal"/>
    <w:link w:val="BalloonTextChar"/>
    <w:uiPriority w:val="99"/>
    <w:semiHidden/>
    <w:unhideWhenUsed/>
    <w:rsid w:val="00DA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9"/>
    <w:rPr>
      <w:rFonts w:ascii="Tahoma" w:hAnsi="Tahoma" w:cs="Tahoma"/>
      <w:sz w:val="16"/>
      <w:szCs w:val="16"/>
    </w:rPr>
  </w:style>
  <w:style w:type="character" w:customStyle="1" w:styleId="CarCar">
    <w:name w:val="Car Car"/>
    <w:rsid w:val="0021373A"/>
    <w:rPr>
      <w:b/>
      <w:bCs/>
      <w:sz w:val="22"/>
      <w:szCs w:val="22"/>
      <w:lang w:val="es-ES" w:eastAsia="es-ES" w:bidi="ar-SA"/>
    </w:rPr>
  </w:style>
  <w:style w:type="character" w:customStyle="1" w:styleId="Heading6Char">
    <w:name w:val="Heading 6 Char"/>
    <w:aliases w:val=" Car Char"/>
    <w:basedOn w:val="DefaultParagraphFont"/>
    <w:link w:val="Heading6"/>
    <w:rsid w:val="006D043C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ListParagraph">
    <w:name w:val="List Paragraph"/>
    <w:basedOn w:val="Normal"/>
    <w:uiPriority w:val="34"/>
    <w:qFormat/>
    <w:rsid w:val="004B4FB7"/>
    <w:pPr>
      <w:ind w:left="720"/>
      <w:contextualSpacing/>
    </w:pPr>
  </w:style>
  <w:style w:type="paragraph" w:customStyle="1" w:styleId="Tabletext">
    <w:name w:val="Tabletext"/>
    <w:basedOn w:val="Normal"/>
    <w:rsid w:val="00E7347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ED61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6542E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77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7122"/>
    <w:pPr>
      <w:outlineLvl w:val="9"/>
    </w:pPr>
    <w:rPr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71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1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1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A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AF8"/>
    <w:pPr>
      <w:spacing w:after="0"/>
    </w:pPr>
  </w:style>
  <w:style w:type="character" w:styleId="BookTitle">
    <w:name w:val="Book Title"/>
    <w:basedOn w:val="DefaultParagraphFont"/>
    <w:uiPriority w:val="33"/>
    <w:qFormat/>
    <w:rsid w:val="00BA2AF8"/>
    <w:rPr>
      <w:b/>
      <w:bCs/>
      <w:smallCaps/>
      <w:spacing w:val="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068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75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5724B3"/>
    <w:pPr>
      <w:spacing w:after="100"/>
      <w:ind w:left="660"/>
    </w:pPr>
  </w:style>
  <w:style w:type="table" w:styleId="GridTable2-Accent1">
    <w:name w:val="Grid Table 2 Accent 1"/>
    <w:basedOn w:val="TableNormal"/>
    <w:uiPriority w:val="47"/>
    <w:rsid w:val="00BD715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ntro%20Tecnol&#243;gico\Casos%20de%20uso%20PREP\1.%20Logi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7C565-05B6-4D07-ABAF-72C02E16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Login.dotx</Template>
  <TotalTime>3</TotalTime>
  <Pages>5</Pages>
  <Words>340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GUTIERREZ ALANIS</dc:creator>
  <cp:keywords/>
  <dc:description/>
  <cp:lastModifiedBy>Pii Palomar</cp:lastModifiedBy>
  <cp:revision>3</cp:revision>
  <dcterms:created xsi:type="dcterms:W3CDTF">2019-03-05T20:18:00Z</dcterms:created>
  <dcterms:modified xsi:type="dcterms:W3CDTF">2019-03-05T20:30:00Z</dcterms:modified>
</cp:coreProperties>
</file>