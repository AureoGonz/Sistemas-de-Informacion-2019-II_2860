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F18E8" w14:textId="77777777" w:rsidR="00877122" w:rsidRPr="00BA2AF8" w:rsidRDefault="00330347" w:rsidP="00BA2AF8">
      <w:pPr>
        <w:widowControl w:val="0"/>
        <w:spacing w:after="0" w:line="240" w:lineRule="atLeast"/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C1BAC8" wp14:editId="262767DE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4843780" cy="1642110"/>
                <wp:effectExtent l="0" t="1905" r="0" b="381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164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02450" w14:textId="09F47F7B" w:rsidR="0034442B" w:rsidRDefault="00376F06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N</w:t>
                            </w:r>
                            <w:r w:rsidR="00945EEF">
                              <w:rPr>
                                <w:rStyle w:val="BookTitle"/>
                              </w:rPr>
                              <w:t>ombre del proyecto</w:t>
                            </w:r>
                          </w:p>
                          <w:p w14:paraId="398BDEB1" w14:textId="77777777" w:rsidR="00BA2AF8" w:rsidRDefault="00273D94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detalle de caso de u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>so:</w:t>
                            </w:r>
                          </w:p>
                          <w:p w14:paraId="45EAF9A0" w14:textId="77777777" w:rsidR="00BA2AF8" w:rsidRPr="00BA2AF8" w:rsidRDefault="00BA2AF8" w:rsidP="00BA2AF8">
                            <w:pPr>
                              <w:spacing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</w:p>
                          <w:p w14:paraId="62775A58" w14:textId="1458204A" w:rsidR="00BA2AF8" w:rsidRDefault="00CE6068" w:rsidP="0079711A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Eliminar personaje</w:t>
                            </w:r>
                          </w:p>
                          <w:p w14:paraId="17D1DF67" w14:textId="32CC543E" w:rsidR="00BA2AF8" w:rsidRPr="008E24F2" w:rsidRDefault="00C7486F" w:rsidP="00BA2AF8">
                            <w:pPr>
                              <w:pStyle w:val="ListParagraph"/>
                              <w:spacing w:before="240" w:after="0" w:line="240" w:lineRule="auto"/>
                              <w:jc w:val="right"/>
                              <w:rPr>
                                <w:rStyle w:val="BookTitle"/>
                                <w:sz w:val="32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t>v</w:t>
                            </w:r>
                            <w:r w:rsidR="00BA2AF8" w:rsidRPr="00BA2AF8">
                              <w:rPr>
                                <w:rStyle w:val="BookTitle"/>
                              </w:rPr>
                              <w:t xml:space="preserve">ersión </w:t>
                            </w:r>
                            <w:r w:rsidR="00A80832">
                              <w:rPr>
                                <w:rStyle w:val="BookTitle"/>
                                <w:sz w:val="32"/>
                              </w:rPr>
                              <w:t>0.</w:t>
                            </w:r>
                            <w:r w:rsidR="00CE6068">
                              <w:rPr>
                                <w:rStyle w:val="BookTitle"/>
                                <w:sz w:val="32"/>
                              </w:rPr>
                              <w:t>0.1(Alpha)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1BAC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30.2pt;margin-top:0;width:381.4pt;height:129.3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" stroked="f">
                <v:textbox>
                  <w:txbxContent>
                    <w:p w14:paraId="63402450" w14:textId="09F47F7B" w:rsidR="0034442B" w:rsidRDefault="00376F06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N</w:t>
                      </w:r>
                      <w:r w:rsidR="00945EEF">
                        <w:rPr>
                          <w:rStyle w:val="BookTitle"/>
                        </w:rPr>
                        <w:t>ombre del proyecto</w:t>
                      </w:r>
                    </w:p>
                    <w:p w14:paraId="398BDEB1" w14:textId="77777777" w:rsidR="00BA2AF8" w:rsidRDefault="00273D94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detalle de caso de u</w:t>
                      </w:r>
                      <w:r w:rsidR="00BA2AF8" w:rsidRPr="00BA2AF8">
                        <w:rPr>
                          <w:rStyle w:val="BookTitle"/>
                        </w:rPr>
                        <w:t>so:</w:t>
                      </w:r>
                    </w:p>
                    <w:p w14:paraId="45EAF9A0" w14:textId="77777777" w:rsidR="00BA2AF8" w:rsidRPr="00BA2AF8" w:rsidRDefault="00BA2AF8" w:rsidP="00BA2AF8">
                      <w:pPr>
                        <w:spacing w:after="0" w:line="240" w:lineRule="auto"/>
                        <w:jc w:val="right"/>
                        <w:rPr>
                          <w:rStyle w:val="BookTitle"/>
                        </w:rPr>
                      </w:pPr>
                    </w:p>
                    <w:p w14:paraId="62775A58" w14:textId="1458204A" w:rsidR="00BA2AF8" w:rsidRDefault="00CE6068" w:rsidP="0079711A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</w:rPr>
                      </w:pPr>
                      <w:r>
                        <w:rPr>
                          <w:rStyle w:val="BookTitle"/>
                        </w:rPr>
                        <w:t>Eliminar personaje</w:t>
                      </w:r>
                    </w:p>
                    <w:p w14:paraId="17D1DF67" w14:textId="32CC543E" w:rsidR="00BA2AF8" w:rsidRPr="008E24F2" w:rsidRDefault="00C7486F" w:rsidP="00BA2AF8">
                      <w:pPr>
                        <w:pStyle w:val="ListParagraph"/>
                        <w:spacing w:before="240" w:after="0" w:line="240" w:lineRule="auto"/>
                        <w:jc w:val="right"/>
                        <w:rPr>
                          <w:rStyle w:val="BookTitle"/>
                          <w:sz w:val="32"/>
                        </w:rPr>
                      </w:pPr>
                      <w:r>
                        <w:rPr>
                          <w:rStyle w:val="BookTitle"/>
                        </w:rPr>
                        <w:t>v</w:t>
                      </w:r>
                      <w:r w:rsidR="00BA2AF8" w:rsidRPr="00BA2AF8">
                        <w:rPr>
                          <w:rStyle w:val="BookTitle"/>
                        </w:rPr>
                        <w:t xml:space="preserve">ersión </w:t>
                      </w:r>
                      <w:r w:rsidR="00A80832">
                        <w:rPr>
                          <w:rStyle w:val="BookTitle"/>
                          <w:sz w:val="32"/>
                        </w:rPr>
                        <w:t>0.</w:t>
                      </w:r>
                      <w:r w:rsidR="00CE6068">
                        <w:rPr>
                          <w:rStyle w:val="BookTitle"/>
                          <w:sz w:val="32"/>
                        </w:rPr>
                        <w:t>0.1(Alpha)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76B5394" w14:textId="77777777" w:rsidR="00877122" w:rsidRPr="00877122" w:rsidRDefault="00877122" w:rsidP="00877122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28"/>
          <w:szCs w:val="20"/>
          <w:lang w:val="es-ES" w:eastAsia="en-US"/>
        </w:rPr>
        <w:sectPr w:rsidR="00877122" w:rsidRPr="00877122" w:rsidSect="00BA2AF8">
          <w:headerReference w:type="default" r:id="rId8"/>
          <w:footerReference w:type="even" r:id="rId9"/>
          <w:pgSz w:w="12242" w:h="15842" w:code="1"/>
          <w:pgMar w:top="1418" w:right="1418" w:bottom="1418" w:left="1418" w:header="850" w:footer="709" w:gutter="0"/>
          <w:cols w:space="708"/>
          <w:docGrid w:linePitch="360"/>
        </w:sectPr>
      </w:pPr>
    </w:p>
    <w:p w14:paraId="3B71F955" w14:textId="77777777" w:rsidR="006234B9" w:rsidRPr="006234B9" w:rsidRDefault="00E73476" w:rsidP="00445A0E">
      <w:pPr>
        <w:pStyle w:val="Title"/>
      </w:pPr>
      <w:r w:rsidRPr="008A224C">
        <w:lastRenderedPageBreak/>
        <w:t>Historia</w:t>
      </w:r>
      <w:r w:rsidR="00445A0E">
        <w:t>l</w:t>
      </w:r>
      <w:r w:rsidRPr="008A224C">
        <w:t xml:space="preserve"> de Revisiones</w:t>
      </w:r>
    </w:p>
    <w:tbl>
      <w:tblPr>
        <w:tblW w:w="9781" w:type="dxa"/>
        <w:jc w:val="center"/>
        <w:tblBorders>
          <w:top w:val="single" w:sz="6" w:space="0" w:color="auto"/>
          <w:left w:val="single" w:sz="4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520"/>
        <w:gridCol w:w="3851"/>
      </w:tblGrid>
      <w:tr w:rsidR="00E73476" w:rsidRPr="008E1A34" w14:paraId="34A11C06" w14:textId="77777777" w:rsidTr="00CE6068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76FDE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87B4F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Versión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F7C76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Descripción</w:t>
            </w:r>
          </w:p>
        </w:tc>
        <w:tc>
          <w:tcPr>
            <w:tcW w:w="3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690E2" w14:textId="77777777" w:rsidR="00E73476" w:rsidRPr="008E1A34" w:rsidRDefault="00E73476" w:rsidP="006234B9">
            <w:pPr>
              <w:spacing w:line="240" w:lineRule="auto"/>
              <w:jc w:val="center"/>
              <w:rPr>
                <w:b/>
              </w:rPr>
            </w:pPr>
            <w:r w:rsidRPr="008E1A34">
              <w:rPr>
                <w:b/>
              </w:rPr>
              <w:t>Autor</w:t>
            </w:r>
          </w:p>
        </w:tc>
      </w:tr>
      <w:tr w:rsidR="005C279F" w:rsidRPr="008E1A34" w14:paraId="5A12D44B" w14:textId="77777777" w:rsidTr="00CE6068">
        <w:trPr>
          <w:jc w:val="center"/>
        </w:trPr>
        <w:tc>
          <w:tcPr>
            <w:tcW w:w="1418" w:type="dxa"/>
          </w:tcPr>
          <w:p w14:paraId="633DE583" w14:textId="07C824F9" w:rsidR="005C279F" w:rsidRPr="008E1A34" w:rsidRDefault="00CE6068" w:rsidP="00376F06">
            <w:pPr>
              <w:spacing w:line="240" w:lineRule="auto"/>
              <w:jc w:val="center"/>
            </w:pPr>
            <w:r>
              <w:t>28/02/19</w:t>
            </w:r>
          </w:p>
        </w:tc>
        <w:tc>
          <w:tcPr>
            <w:tcW w:w="992" w:type="dxa"/>
          </w:tcPr>
          <w:p w14:paraId="589AB053" w14:textId="243F2785" w:rsidR="005C279F" w:rsidRPr="008E1A34" w:rsidRDefault="00CE6068" w:rsidP="00376F06">
            <w:pPr>
              <w:spacing w:line="240" w:lineRule="auto"/>
              <w:jc w:val="center"/>
            </w:pPr>
            <w:r>
              <w:t>0.0.1</w:t>
            </w:r>
            <w:r>
              <w:rPr>
                <w:rFonts w:cstheme="minorHAnsi"/>
              </w:rPr>
              <w:t>α</w:t>
            </w:r>
          </w:p>
        </w:tc>
        <w:tc>
          <w:tcPr>
            <w:tcW w:w="3520" w:type="dxa"/>
          </w:tcPr>
          <w:p w14:paraId="416B42E8" w14:textId="36C9608F" w:rsidR="005C279F" w:rsidRPr="008E1A34" w:rsidRDefault="00CE6068" w:rsidP="00376F06">
            <w:pPr>
              <w:spacing w:line="240" w:lineRule="auto"/>
              <w:jc w:val="center"/>
            </w:pPr>
            <w:r>
              <w:t>Creación del caso de uso</w:t>
            </w:r>
          </w:p>
        </w:tc>
        <w:tc>
          <w:tcPr>
            <w:tcW w:w="3851" w:type="dxa"/>
          </w:tcPr>
          <w:p w14:paraId="4AF2A78E" w14:textId="611079CB" w:rsidR="005C279F" w:rsidRPr="008E1A34" w:rsidRDefault="00CE6068" w:rsidP="00376F06">
            <w:pPr>
              <w:spacing w:line="240" w:lineRule="auto"/>
              <w:jc w:val="center"/>
            </w:pPr>
            <w:proofErr w:type="spellStart"/>
            <w:r>
              <w:t>Aureo</w:t>
            </w:r>
            <w:proofErr w:type="spellEnd"/>
            <w:r>
              <w:t xml:space="preserve"> </w:t>
            </w:r>
            <w:proofErr w:type="spellStart"/>
            <w:r>
              <w:t>Benjamin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  <w:r>
              <w:t xml:space="preserve"> Bustamante</w:t>
            </w:r>
          </w:p>
        </w:tc>
      </w:tr>
      <w:tr w:rsidR="005C279F" w:rsidRPr="008E1A34" w14:paraId="4B05E8DB" w14:textId="77777777" w:rsidTr="00CE6068">
        <w:trPr>
          <w:jc w:val="center"/>
        </w:trPr>
        <w:tc>
          <w:tcPr>
            <w:tcW w:w="1418" w:type="dxa"/>
          </w:tcPr>
          <w:p w14:paraId="3E039033" w14:textId="17424654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BFBEA2" w14:textId="7CF077CB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3C0118FB" w14:textId="7B66AC1E" w:rsidR="005C279F" w:rsidRPr="008E1A34" w:rsidRDefault="005C279F" w:rsidP="00376F06">
            <w:pPr>
              <w:spacing w:line="240" w:lineRule="auto"/>
              <w:jc w:val="center"/>
            </w:pPr>
          </w:p>
        </w:tc>
        <w:tc>
          <w:tcPr>
            <w:tcW w:w="3851" w:type="dxa"/>
          </w:tcPr>
          <w:p w14:paraId="11281DA4" w14:textId="342B479A" w:rsidR="005C279F" w:rsidRPr="008E1A34" w:rsidRDefault="005C279F" w:rsidP="00376F06">
            <w:pPr>
              <w:spacing w:line="240" w:lineRule="auto"/>
              <w:jc w:val="center"/>
            </w:pPr>
          </w:p>
        </w:tc>
      </w:tr>
      <w:tr w:rsidR="008E1A34" w:rsidRPr="008E1A34" w14:paraId="3A21561F" w14:textId="77777777" w:rsidTr="00CE6068">
        <w:trPr>
          <w:jc w:val="center"/>
        </w:trPr>
        <w:tc>
          <w:tcPr>
            <w:tcW w:w="1418" w:type="dxa"/>
          </w:tcPr>
          <w:p w14:paraId="23BCD791" w14:textId="6490C819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EA690CC" w14:textId="30309F28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520" w:type="dxa"/>
          </w:tcPr>
          <w:p w14:paraId="770DA1A5" w14:textId="0E63203F" w:rsidR="008E1A34" w:rsidRPr="008E1A34" w:rsidRDefault="008E1A34" w:rsidP="008E1A34">
            <w:pPr>
              <w:spacing w:line="240" w:lineRule="auto"/>
              <w:jc w:val="center"/>
            </w:pPr>
          </w:p>
        </w:tc>
        <w:tc>
          <w:tcPr>
            <w:tcW w:w="3851" w:type="dxa"/>
          </w:tcPr>
          <w:p w14:paraId="60FF3857" w14:textId="2CE5FE8D" w:rsidR="008E1A34" w:rsidRPr="008E1A34" w:rsidRDefault="008E1A34" w:rsidP="008B2211">
            <w:pPr>
              <w:spacing w:line="240" w:lineRule="auto"/>
              <w:jc w:val="center"/>
            </w:pPr>
          </w:p>
        </w:tc>
      </w:tr>
    </w:tbl>
    <w:p w14:paraId="2BF1A80C" w14:textId="77777777" w:rsidR="008E1A34" w:rsidRDefault="008E1A34" w:rsidP="008E1A34">
      <w:pPr>
        <w:sectPr w:rsidR="008E1A34" w:rsidSect="00F60BFF">
          <w:headerReference w:type="default" r:id="rId10"/>
          <w:footerReference w:type="default" r:id="rId11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MX" w:eastAsia="ja-JP"/>
        </w:rPr>
        <w:id w:val="8875055"/>
        <w:docPartObj>
          <w:docPartGallery w:val="Table of Contents"/>
          <w:docPartUnique/>
        </w:docPartObj>
      </w:sdtPr>
      <w:sdtEndPr/>
      <w:sdtContent>
        <w:p w14:paraId="70C8A474" w14:textId="77777777" w:rsidR="00877122" w:rsidRDefault="00887679">
          <w:pPr>
            <w:pStyle w:val="TOCHeading"/>
          </w:pPr>
          <w:r>
            <w:t>Índice</w:t>
          </w:r>
        </w:p>
        <w:p w14:paraId="5C59FD03" w14:textId="77777777" w:rsidR="0075393B" w:rsidRDefault="00EC73B6">
          <w:pPr>
            <w:pStyle w:val="TOC1"/>
            <w:tabs>
              <w:tab w:val="right" w:leader="dot" w:pos="9396"/>
            </w:tabs>
            <w:rPr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87712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7489331" w:history="1">
            <w:r w:rsidR="0075393B" w:rsidRPr="00BA5926">
              <w:rPr>
                <w:rStyle w:val="Hyperlink"/>
                <w:noProof/>
              </w:rPr>
              <w:t>Narrativa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_Toc417489331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034C3422" w14:textId="77777777" w:rsidR="0075393B" w:rsidRDefault="00D1047B">
          <w:pPr>
            <w:pStyle w:val="TOC1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2" w:history="1">
            <w:r w:rsidR="0075393B" w:rsidRPr="00BA5926">
              <w:rPr>
                <w:rStyle w:val="Hyperlink"/>
                <w:noProof/>
              </w:rPr>
              <w:t>Casos de uso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_Toc417489332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1D78C03D" w14:textId="18416601" w:rsidR="0075393B" w:rsidRDefault="00D1047B">
          <w:pPr>
            <w:pStyle w:val="TOC2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3" w:history="1">
            <w:r w:rsidR="00CE6068">
              <w:rPr>
                <w:rStyle w:val="Hyperlink"/>
                <w:noProof/>
              </w:rPr>
              <w:t>Eliminar usuario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_Toc417489333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3C73AD5E" w14:textId="77777777" w:rsidR="0075393B" w:rsidRDefault="00D1047B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4" w:history="1">
            <w:r w:rsidR="0075393B" w:rsidRPr="00BA5926">
              <w:rPr>
                <w:rStyle w:val="Hyperlink"/>
                <w:noProof/>
              </w:rPr>
              <w:t>Definición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_Toc417489334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3CCECB63" w14:textId="77777777" w:rsidR="0075393B" w:rsidRDefault="00D1047B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5" w:history="1">
            <w:r w:rsidR="0075393B" w:rsidRPr="00BA5926">
              <w:rPr>
                <w:rStyle w:val="Hyperlink"/>
                <w:noProof/>
              </w:rPr>
              <w:t>Flujos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_Toc417489335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1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45D5F71" w14:textId="77777777" w:rsidR="0075393B" w:rsidRDefault="00D1047B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6" w:history="1">
            <w:r w:rsidR="0075393B" w:rsidRPr="00BA5926">
              <w:rPr>
                <w:rStyle w:val="Hyperlink"/>
                <w:noProof/>
              </w:rPr>
              <w:t>Excepciones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_Toc417489336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D236104" w14:textId="77777777" w:rsidR="0075393B" w:rsidRDefault="00D1047B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7" w:history="1">
            <w:r w:rsidR="0075393B" w:rsidRPr="00BA5926">
              <w:rPr>
                <w:rStyle w:val="Hyperlink"/>
                <w:noProof/>
              </w:rPr>
              <w:t>Requerimientos especiales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_Toc417489337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014DD709" w14:textId="77777777" w:rsidR="0075393B" w:rsidRDefault="00D1047B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8" w:history="1">
            <w:r w:rsidR="0075393B" w:rsidRPr="00BA5926">
              <w:rPr>
                <w:rStyle w:val="Hyperlink"/>
                <w:noProof/>
              </w:rPr>
              <w:t>Observaciones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_Toc417489338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223F1C0F" w14:textId="77777777" w:rsidR="0075393B" w:rsidRDefault="00D1047B">
          <w:pPr>
            <w:pStyle w:val="TOC3"/>
            <w:tabs>
              <w:tab w:val="right" w:leader="dot" w:pos="9396"/>
            </w:tabs>
            <w:rPr>
              <w:noProof/>
              <w:lang w:eastAsia="es-MX"/>
            </w:rPr>
          </w:pPr>
          <w:hyperlink w:anchor="_Toc417489339" w:history="1">
            <w:r w:rsidR="0075393B" w:rsidRPr="00BA5926">
              <w:rPr>
                <w:rStyle w:val="Hyperlink"/>
                <w:noProof/>
              </w:rPr>
              <w:t>Anexo</w:t>
            </w:r>
            <w:r w:rsidR="0075393B">
              <w:rPr>
                <w:noProof/>
                <w:webHidden/>
              </w:rPr>
              <w:tab/>
            </w:r>
            <w:r w:rsidR="0075393B">
              <w:rPr>
                <w:noProof/>
                <w:webHidden/>
              </w:rPr>
              <w:fldChar w:fldCharType="begin"/>
            </w:r>
            <w:r w:rsidR="0075393B">
              <w:rPr>
                <w:noProof/>
                <w:webHidden/>
              </w:rPr>
              <w:instrText xml:space="preserve"> PAGEREF _Toc417489339 \h </w:instrText>
            </w:r>
            <w:r w:rsidR="0075393B">
              <w:rPr>
                <w:noProof/>
                <w:webHidden/>
              </w:rPr>
            </w:r>
            <w:r w:rsidR="0075393B">
              <w:rPr>
                <w:noProof/>
                <w:webHidden/>
              </w:rPr>
              <w:fldChar w:fldCharType="separate"/>
            </w:r>
            <w:r w:rsidR="0075393B">
              <w:rPr>
                <w:noProof/>
                <w:webHidden/>
              </w:rPr>
              <w:t>2</w:t>
            </w:r>
            <w:r w:rsidR="0075393B">
              <w:rPr>
                <w:noProof/>
                <w:webHidden/>
              </w:rPr>
              <w:fldChar w:fldCharType="end"/>
            </w:r>
          </w:hyperlink>
        </w:p>
        <w:p w14:paraId="6A24303B" w14:textId="77777777" w:rsidR="005724B3" w:rsidRPr="005724B3" w:rsidRDefault="00EC73B6" w:rsidP="008E1A3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bookmarkStart w:id="0" w:name="_Toc144993876" w:displacedByCustomXml="prev"/>
    <w:bookmarkStart w:id="1" w:name="_Toc144988164" w:displacedByCustomXml="prev"/>
    <w:bookmarkStart w:id="2" w:name="_Toc144987282" w:displacedByCustomXml="prev"/>
    <w:bookmarkStart w:id="3" w:name="_Toc144987250" w:displacedByCustomXml="prev"/>
    <w:bookmarkStart w:id="4" w:name="_Toc144987205" w:displacedByCustomXml="prev"/>
    <w:bookmarkStart w:id="5" w:name="_Toc144988166" w:displacedByCustomXml="prev"/>
    <w:bookmarkStart w:id="6" w:name="_Toc144987284" w:displacedByCustomXml="prev"/>
    <w:bookmarkStart w:id="7" w:name="_Toc144987252" w:displacedByCustomXml="prev"/>
    <w:bookmarkStart w:id="8" w:name="_Toc144987207" w:displacedByCustomXml="prev"/>
    <w:p w14:paraId="095B4966" w14:textId="77777777" w:rsidR="005724B3" w:rsidRDefault="005724B3" w:rsidP="008E1A34"/>
    <w:p w14:paraId="0E1B96E3" w14:textId="77777777" w:rsidR="008E1A34" w:rsidRDefault="008E1A34" w:rsidP="008E1A34">
      <w:pPr>
        <w:sectPr w:rsidR="008E1A34" w:rsidSect="00F60BFF">
          <w:headerReference w:type="default" r:id="rId12"/>
          <w:pgSz w:w="12242" w:h="15842" w:code="1"/>
          <w:pgMar w:top="1418" w:right="1418" w:bottom="1418" w:left="1418" w:header="709" w:footer="709" w:gutter="0"/>
          <w:pgNumType w:start="1"/>
          <w:cols w:space="708"/>
          <w:docGrid w:linePitch="360"/>
        </w:sectPr>
      </w:pPr>
    </w:p>
    <w:p w14:paraId="53784B38" w14:textId="7F990CEB" w:rsidR="004946FD" w:rsidRDefault="00877122" w:rsidP="00CE6068">
      <w:pPr>
        <w:pStyle w:val="Heading1"/>
        <w:tabs>
          <w:tab w:val="left" w:pos="2220"/>
        </w:tabs>
      </w:pPr>
      <w:bookmarkStart w:id="9" w:name="_Toc414900849"/>
      <w:bookmarkStart w:id="10" w:name="_Toc417489331"/>
      <w:bookmarkEnd w:id="4"/>
      <w:bookmarkEnd w:id="3"/>
      <w:bookmarkEnd w:id="2"/>
      <w:bookmarkEnd w:id="1"/>
      <w:bookmarkEnd w:id="0"/>
      <w:r>
        <w:lastRenderedPageBreak/>
        <w:t>Narrativa</w:t>
      </w:r>
      <w:bookmarkStart w:id="11" w:name="_Toc189571643"/>
      <w:bookmarkEnd w:id="8"/>
      <w:bookmarkEnd w:id="7"/>
      <w:bookmarkEnd w:id="6"/>
      <w:bookmarkEnd w:id="5"/>
      <w:bookmarkEnd w:id="9"/>
      <w:bookmarkEnd w:id="10"/>
      <w:r w:rsidR="00CE6068">
        <w:tab/>
      </w:r>
    </w:p>
    <w:p w14:paraId="6C83BE25" w14:textId="3E7B061C" w:rsidR="00CE6068" w:rsidRPr="00CE6068" w:rsidRDefault="00CE6068" w:rsidP="00CE6068">
      <w:r>
        <w:t>Este caso de uso sirve para que el usuario tenga la opción de eliminar un personaje que este en su cuenta.</w:t>
      </w:r>
    </w:p>
    <w:p w14:paraId="68F64D0B" w14:textId="77777777" w:rsidR="00877122" w:rsidRDefault="00C7486F" w:rsidP="00877122">
      <w:pPr>
        <w:pStyle w:val="Heading1"/>
      </w:pPr>
      <w:bookmarkStart w:id="12" w:name="_Toc414900850"/>
      <w:bookmarkStart w:id="13" w:name="_Toc417489332"/>
      <w:r>
        <w:t>Caso</w:t>
      </w:r>
      <w:r w:rsidR="00691E1B">
        <w:t>s</w:t>
      </w:r>
      <w:r>
        <w:t xml:space="preserve"> de </w:t>
      </w:r>
      <w:r w:rsidR="00DB69D1">
        <w:t>u</w:t>
      </w:r>
      <w:r>
        <w:t>so</w:t>
      </w:r>
      <w:bookmarkEnd w:id="12"/>
      <w:bookmarkEnd w:id="13"/>
    </w:p>
    <w:bookmarkEnd w:id="11"/>
    <w:p w14:paraId="4BF68AE4" w14:textId="77777777" w:rsidR="00DA7509" w:rsidRPr="007F6AE3" w:rsidRDefault="00DA7509" w:rsidP="00DA7509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562"/>
        <w:gridCol w:w="831"/>
        <w:gridCol w:w="114"/>
        <w:gridCol w:w="547"/>
        <w:gridCol w:w="709"/>
        <w:gridCol w:w="1248"/>
        <w:gridCol w:w="563"/>
        <w:gridCol w:w="3694"/>
        <w:gridCol w:w="1128"/>
      </w:tblGrid>
      <w:tr w:rsidR="000A3BC2" w:rsidRPr="004E5A02" w14:paraId="1B9E48A6" w14:textId="77777777" w:rsidTr="00195BA3">
        <w:trPr>
          <w:trHeight w:val="275"/>
        </w:trPr>
        <w:tc>
          <w:tcPr>
            <w:tcW w:w="1507" w:type="dxa"/>
            <w:gridSpan w:val="3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C3B3C3F" w14:textId="77777777" w:rsidR="000A3BC2" w:rsidRPr="00077FC4" w:rsidRDefault="000A3BC2" w:rsidP="000A3BC2">
            <w:pPr>
              <w:rPr>
                <w:b/>
              </w:rPr>
            </w:pPr>
            <w:r w:rsidRPr="00077FC4">
              <w:rPr>
                <w:b/>
              </w:rPr>
              <w:t>Caso de uso:</w:t>
            </w:r>
          </w:p>
        </w:tc>
        <w:tc>
          <w:tcPr>
            <w:tcW w:w="7889" w:type="dxa"/>
            <w:gridSpan w:val="6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14:paraId="17831A8D" w14:textId="44780E53" w:rsidR="000A3BC2" w:rsidRPr="004E5A02" w:rsidRDefault="00CE6068" w:rsidP="000A3BC2">
            <w:pPr>
              <w:pStyle w:val="Heading2"/>
              <w:spacing w:after="240"/>
              <w:outlineLvl w:val="1"/>
            </w:pPr>
            <w:r>
              <w:t>Eliminar personaje</w:t>
            </w:r>
          </w:p>
        </w:tc>
      </w:tr>
      <w:tr w:rsidR="00DA7509" w:rsidRPr="004E5A02" w14:paraId="50FFF793" w14:textId="77777777" w:rsidTr="00195BA3">
        <w:trPr>
          <w:trHeight w:val="275"/>
        </w:trPr>
        <w:tc>
          <w:tcPr>
            <w:tcW w:w="9396" w:type="dxa"/>
            <w:gridSpan w:val="9"/>
            <w:tcBorders>
              <w:bottom w:val="nil"/>
            </w:tcBorders>
          </w:tcPr>
          <w:p w14:paraId="2255CF57" w14:textId="77777777" w:rsidR="00DA7509" w:rsidRPr="00372F1B" w:rsidRDefault="00DA7509" w:rsidP="004E5A02">
            <w:pPr>
              <w:rPr>
                <w:b/>
              </w:rPr>
            </w:pPr>
            <w:r w:rsidRPr="00372F1B">
              <w:rPr>
                <w:b/>
              </w:rPr>
              <w:t>Diagrama</w:t>
            </w:r>
            <w:r w:rsidR="000A3BC2" w:rsidRPr="00372F1B">
              <w:rPr>
                <w:b/>
              </w:rPr>
              <w:t>:</w:t>
            </w:r>
          </w:p>
        </w:tc>
      </w:tr>
      <w:tr w:rsidR="00DA7509" w:rsidRPr="004E5A02" w14:paraId="7F33EB6D" w14:textId="77777777" w:rsidTr="00195BA3">
        <w:trPr>
          <w:trHeight w:hRule="exact" w:val="2835"/>
        </w:trPr>
        <w:tc>
          <w:tcPr>
            <w:tcW w:w="9396" w:type="dxa"/>
            <w:gridSpan w:val="9"/>
            <w:tcBorders>
              <w:top w:val="nil"/>
            </w:tcBorders>
            <w:vAlign w:val="center"/>
          </w:tcPr>
          <w:p w14:paraId="4ACB6C67" w14:textId="77777777" w:rsidR="00DA7509" w:rsidRDefault="00CE6068" w:rsidP="005B5E7B">
            <w:pPr>
              <w:jc w:val="center"/>
            </w:pPr>
            <w:r w:rsidRPr="00CE6068">
              <w:drawing>
                <wp:inline distT="0" distB="0" distL="0" distR="0" wp14:anchorId="2622202E" wp14:editId="23E7255A">
                  <wp:extent cx="2714625" cy="1399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104" cy="140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99A5F" w14:textId="4ACDDAD6" w:rsidR="00CE6068" w:rsidRPr="004E5A02" w:rsidRDefault="00CE6068" w:rsidP="00CE6068">
            <w:r>
              <w:t xml:space="preserve">                                                   usuario</w:t>
            </w:r>
          </w:p>
        </w:tc>
      </w:tr>
      <w:tr w:rsidR="00DA7509" w:rsidRPr="004E5A02" w14:paraId="56D3E3BE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DBA84A" w14:textId="77777777" w:rsidR="00DA7509" w:rsidRPr="00077FC4" w:rsidRDefault="00DA7509" w:rsidP="00372F1B">
            <w:pPr>
              <w:pStyle w:val="Heading3"/>
              <w:spacing w:before="0"/>
              <w:outlineLvl w:val="2"/>
            </w:pPr>
            <w:bookmarkStart w:id="14" w:name="_Toc414900852"/>
            <w:bookmarkStart w:id="15" w:name="_Toc417489334"/>
            <w:r w:rsidRPr="00077FC4">
              <w:t>Definición</w:t>
            </w:r>
            <w:bookmarkEnd w:id="14"/>
            <w:bookmarkEnd w:id="15"/>
          </w:p>
        </w:tc>
      </w:tr>
      <w:tr w:rsidR="00DA7509" w:rsidRPr="004E5A02" w14:paraId="33A4E671" w14:textId="77777777" w:rsidTr="00195BA3">
        <w:tc>
          <w:tcPr>
            <w:tcW w:w="2054" w:type="dxa"/>
            <w:gridSpan w:val="4"/>
          </w:tcPr>
          <w:p w14:paraId="19D4C718" w14:textId="77777777" w:rsidR="00DA7509" w:rsidRPr="00077FC4" w:rsidRDefault="009E7CE7" w:rsidP="004E5A02">
            <w:pPr>
              <w:rPr>
                <w:b/>
              </w:rPr>
            </w:pPr>
            <w:r w:rsidRPr="00077FC4">
              <w:rPr>
                <w:b/>
              </w:rPr>
              <w:t>Actores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2E699BF" w14:textId="10A64447" w:rsidR="00DA7509" w:rsidRPr="004E5A02" w:rsidRDefault="00DB133F" w:rsidP="00B65E0D">
            <w:pPr>
              <w:jc w:val="both"/>
            </w:pPr>
            <w:r>
              <w:t>Usuario</w:t>
            </w:r>
          </w:p>
        </w:tc>
      </w:tr>
      <w:tr w:rsidR="00DA7509" w:rsidRPr="004E5A02" w14:paraId="66077710" w14:textId="77777777" w:rsidTr="00195BA3">
        <w:tc>
          <w:tcPr>
            <w:tcW w:w="2054" w:type="dxa"/>
            <w:gridSpan w:val="4"/>
          </w:tcPr>
          <w:p w14:paraId="58293D6A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Descripción:</w:t>
            </w:r>
          </w:p>
        </w:tc>
        <w:tc>
          <w:tcPr>
            <w:tcW w:w="7342" w:type="dxa"/>
            <w:gridSpan w:val="5"/>
          </w:tcPr>
          <w:p w14:paraId="4125E679" w14:textId="27A8A511" w:rsidR="00DA7509" w:rsidRPr="004E5A02" w:rsidRDefault="00CE6068" w:rsidP="00B65E0D">
            <w:pPr>
              <w:jc w:val="both"/>
            </w:pPr>
            <w:r>
              <w:t>Permite eliminar un personaje en la cuenta del usuario</w:t>
            </w:r>
          </w:p>
        </w:tc>
      </w:tr>
      <w:tr w:rsidR="00DA7509" w:rsidRPr="004E5A02" w14:paraId="2297F9E5" w14:textId="77777777" w:rsidTr="00195BA3">
        <w:tc>
          <w:tcPr>
            <w:tcW w:w="2054" w:type="dxa"/>
            <w:gridSpan w:val="4"/>
          </w:tcPr>
          <w:p w14:paraId="476F891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Precondiciones:</w:t>
            </w:r>
          </w:p>
        </w:tc>
        <w:tc>
          <w:tcPr>
            <w:tcW w:w="7342" w:type="dxa"/>
            <w:gridSpan w:val="5"/>
          </w:tcPr>
          <w:p w14:paraId="1CEBF162" w14:textId="481EE1BA" w:rsidR="00DA7509" w:rsidRPr="004E5A02" w:rsidRDefault="00CC1BC2" w:rsidP="00B65E0D">
            <w:pPr>
              <w:jc w:val="both"/>
            </w:pPr>
            <w:r>
              <w:t xml:space="preserve">El usuario </w:t>
            </w:r>
            <w:r w:rsidR="00CE6068">
              <w:t xml:space="preserve">tiene que estar </w:t>
            </w:r>
            <w:proofErr w:type="spellStart"/>
            <w:r w:rsidR="00CE6068">
              <w:t>logeado</w:t>
            </w:r>
            <w:proofErr w:type="spellEnd"/>
            <w:r w:rsidR="00CE6068">
              <w:t xml:space="preserve"> y tener al menos un personaje</w:t>
            </w:r>
          </w:p>
        </w:tc>
      </w:tr>
      <w:tr w:rsidR="00DA7509" w:rsidRPr="004E5A02" w14:paraId="373D968E" w14:textId="77777777" w:rsidTr="00195BA3">
        <w:tc>
          <w:tcPr>
            <w:tcW w:w="2054" w:type="dxa"/>
            <w:gridSpan w:val="4"/>
          </w:tcPr>
          <w:p w14:paraId="3B5A8FFF" w14:textId="77777777" w:rsidR="00DA7509" w:rsidRPr="00077FC4" w:rsidRDefault="004E5A02" w:rsidP="004E5A02">
            <w:pPr>
              <w:rPr>
                <w:b/>
              </w:rPr>
            </w:pPr>
            <w:proofErr w:type="spellStart"/>
            <w:r w:rsidRPr="00077FC4">
              <w:rPr>
                <w:b/>
              </w:rPr>
              <w:t>Pos</w:t>
            </w:r>
            <w:proofErr w:type="spellEnd"/>
            <w:r w:rsidRPr="00077FC4">
              <w:rPr>
                <w:b/>
              </w:rPr>
              <w:t xml:space="preserve"> condiciones</w:t>
            </w:r>
            <w:r w:rsidR="00DA7509" w:rsidRPr="00077FC4">
              <w:rPr>
                <w:b/>
              </w:rPr>
              <w:t>:</w:t>
            </w:r>
          </w:p>
        </w:tc>
        <w:tc>
          <w:tcPr>
            <w:tcW w:w="7342" w:type="dxa"/>
            <w:gridSpan w:val="5"/>
          </w:tcPr>
          <w:p w14:paraId="1C530042" w14:textId="2056FC65" w:rsidR="00DA7509" w:rsidRPr="004E5A02" w:rsidRDefault="00CE6068" w:rsidP="00B65E0D">
            <w:pPr>
              <w:jc w:val="both"/>
            </w:pPr>
            <w:r>
              <w:t>El personaje deseado esta eliminado</w:t>
            </w:r>
          </w:p>
        </w:tc>
      </w:tr>
      <w:tr w:rsidR="00DA7509" w:rsidRPr="004E5A02" w14:paraId="25BC0E6F" w14:textId="77777777" w:rsidTr="00195BA3">
        <w:trPr>
          <w:trHeight w:val="240"/>
        </w:trPr>
        <w:tc>
          <w:tcPr>
            <w:tcW w:w="2054" w:type="dxa"/>
            <w:gridSpan w:val="4"/>
          </w:tcPr>
          <w:p w14:paraId="50C5905D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Versión:</w:t>
            </w:r>
          </w:p>
        </w:tc>
        <w:tc>
          <w:tcPr>
            <w:tcW w:w="7342" w:type="dxa"/>
            <w:gridSpan w:val="5"/>
          </w:tcPr>
          <w:p w14:paraId="46402444" w14:textId="593FBBE9" w:rsidR="00DA7509" w:rsidRPr="004E5A02" w:rsidRDefault="00CC1BC2" w:rsidP="004E5A02">
            <w:r>
              <w:t>0.0.1</w:t>
            </w:r>
            <w:r w:rsidR="00EA538F">
              <w:rPr>
                <w:rFonts w:cstheme="minorHAnsi"/>
              </w:rPr>
              <w:t>α</w:t>
            </w:r>
          </w:p>
        </w:tc>
      </w:tr>
      <w:tr w:rsidR="00DA7509" w:rsidRPr="004E5A02" w14:paraId="763010B8" w14:textId="77777777" w:rsidTr="00195BA3">
        <w:trPr>
          <w:trHeight w:val="240"/>
        </w:trPr>
        <w:tc>
          <w:tcPr>
            <w:tcW w:w="2054" w:type="dxa"/>
            <w:gridSpan w:val="4"/>
          </w:tcPr>
          <w:p w14:paraId="3A8287F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creación:</w:t>
            </w:r>
          </w:p>
        </w:tc>
        <w:tc>
          <w:tcPr>
            <w:tcW w:w="7342" w:type="dxa"/>
            <w:gridSpan w:val="5"/>
          </w:tcPr>
          <w:p w14:paraId="3CA73885" w14:textId="2C9881CC" w:rsidR="00DA7509" w:rsidRPr="004E5A02" w:rsidRDefault="00CC1BC2" w:rsidP="005B5E7B">
            <w:r>
              <w:t>28/02/19</w:t>
            </w:r>
          </w:p>
        </w:tc>
      </w:tr>
      <w:tr w:rsidR="00DA7509" w:rsidRPr="004E5A02" w14:paraId="77CC929C" w14:textId="77777777" w:rsidTr="00195BA3">
        <w:trPr>
          <w:trHeight w:val="240"/>
        </w:trPr>
        <w:tc>
          <w:tcPr>
            <w:tcW w:w="2054" w:type="dxa"/>
            <w:gridSpan w:val="4"/>
          </w:tcPr>
          <w:p w14:paraId="2CFE4AD9" w14:textId="77777777" w:rsidR="00DA7509" w:rsidRPr="00077FC4" w:rsidRDefault="00DA7509" w:rsidP="004E5A02">
            <w:pPr>
              <w:rPr>
                <w:b/>
              </w:rPr>
            </w:pPr>
            <w:r w:rsidRPr="00077FC4">
              <w:rPr>
                <w:b/>
              </w:rPr>
              <w:t>Fecha de actualización:</w:t>
            </w:r>
          </w:p>
        </w:tc>
        <w:tc>
          <w:tcPr>
            <w:tcW w:w="7342" w:type="dxa"/>
            <w:gridSpan w:val="5"/>
          </w:tcPr>
          <w:p w14:paraId="328A1ECE" w14:textId="4DBCA753" w:rsidR="00DA7509" w:rsidRPr="004E5A02" w:rsidRDefault="00CE6068" w:rsidP="004E5A02">
            <w:r>
              <w:t>28/02/19</w:t>
            </w:r>
          </w:p>
        </w:tc>
      </w:tr>
      <w:tr w:rsidR="00691E1B" w:rsidRPr="004E5A02" w14:paraId="606D4362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7E215956" w14:textId="77777777" w:rsidR="00691E1B" w:rsidRPr="004E5A02" w:rsidRDefault="00691E1B" w:rsidP="00C75463">
            <w:pPr>
              <w:pStyle w:val="Heading3"/>
              <w:spacing w:before="0"/>
              <w:outlineLvl w:val="2"/>
            </w:pPr>
            <w:bookmarkStart w:id="16" w:name="_Toc414900853"/>
            <w:bookmarkStart w:id="17" w:name="_Toc417489335"/>
            <w:r>
              <w:t>Flujos</w:t>
            </w:r>
            <w:bookmarkEnd w:id="16"/>
            <w:bookmarkEnd w:id="17"/>
          </w:p>
        </w:tc>
      </w:tr>
      <w:tr w:rsidR="00691E1B" w:rsidRPr="004E5A02" w14:paraId="697B4C49" w14:textId="77777777" w:rsidTr="00195BA3">
        <w:trPr>
          <w:trHeight w:hRule="exact" w:val="397"/>
        </w:trPr>
        <w:tc>
          <w:tcPr>
            <w:tcW w:w="9396" w:type="dxa"/>
            <w:gridSpan w:val="9"/>
            <w:vAlign w:val="center"/>
          </w:tcPr>
          <w:p w14:paraId="5ABEEC47" w14:textId="77777777" w:rsidR="00691E1B" w:rsidRDefault="00C75463" w:rsidP="00C75463">
            <w:pPr>
              <w:pStyle w:val="Heading4"/>
              <w:spacing w:before="0"/>
              <w:outlineLvl w:val="3"/>
            </w:pPr>
            <w:bookmarkStart w:id="18" w:name="_Toc414900854"/>
            <w:r>
              <w:t>Flujo Básico:</w:t>
            </w:r>
            <w:bookmarkEnd w:id="18"/>
            <w:r>
              <w:t xml:space="preserve"> </w:t>
            </w:r>
          </w:p>
        </w:tc>
      </w:tr>
      <w:tr w:rsidR="00954CCD" w:rsidRPr="00445A0E" w14:paraId="79D004D5" w14:textId="77777777" w:rsidTr="00195BA3">
        <w:trPr>
          <w:trHeight w:val="240"/>
        </w:trPr>
        <w:tc>
          <w:tcPr>
            <w:tcW w:w="4011" w:type="dxa"/>
            <w:gridSpan w:val="6"/>
          </w:tcPr>
          <w:p w14:paraId="3A2A8D52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257" w:type="dxa"/>
            <w:gridSpan w:val="2"/>
          </w:tcPr>
          <w:p w14:paraId="0D7C65D9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1128" w:type="dxa"/>
          </w:tcPr>
          <w:p w14:paraId="785BEE40" w14:textId="77777777" w:rsidR="00954CCD" w:rsidRPr="00445A0E" w:rsidRDefault="00954CCD" w:rsidP="00954CCD">
            <w:pPr>
              <w:jc w:val="center"/>
              <w:rPr>
                <w:b/>
              </w:rPr>
            </w:pPr>
            <w:r>
              <w:rPr>
                <w:b/>
              </w:rPr>
              <w:t>Excepción</w:t>
            </w:r>
          </w:p>
        </w:tc>
      </w:tr>
      <w:tr w:rsidR="00DB133F" w:rsidRPr="00445A0E" w14:paraId="45A51E2E" w14:textId="77777777" w:rsidTr="00945EEF">
        <w:trPr>
          <w:trHeight w:val="240"/>
        </w:trPr>
        <w:tc>
          <w:tcPr>
            <w:tcW w:w="562" w:type="dxa"/>
          </w:tcPr>
          <w:p w14:paraId="3C565BAF" w14:textId="0602005C" w:rsidR="0035507B" w:rsidRPr="0035507B" w:rsidRDefault="00CC1BC2" w:rsidP="0035507B">
            <w:pPr>
              <w:jc w:val="center"/>
            </w:pPr>
            <w:r>
              <w:t>1</w:t>
            </w:r>
          </w:p>
        </w:tc>
        <w:tc>
          <w:tcPr>
            <w:tcW w:w="3449" w:type="dxa"/>
            <w:gridSpan w:val="5"/>
          </w:tcPr>
          <w:p w14:paraId="58082F99" w14:textId="7BF11037" w:rsidR="0035507B" w:rsidRPr="0035507B" w:rsidRDefault="00CC1BC2" w:rsidP="00984F6A">
            <w:pPr>
              <w:jc w:val="both"/>
            </w:pPr>
            <w:r>
              <w:t xml:space="preserve">El usuario debe </w:t>
            </w:r>
            <w:r w:rsidR="00CE6068">
              <w:t>selecciona eliminar personaje</w:t>
            </w:r>
          </w:p>
        </w:tc>
        <w:tc>
          <w:tcPr>
            <w:tcW w:w="563" w:type="dxa"/>
          </w:tcPr>
          <w:p w14:paraId="4D16F76B" w14:textId="73098741" w:rsidR="0035507B" w:rsidRPr="0035507B" w:rsidRDefault="00EA538F" w:rsidP="0035507B">
            <w:pPr>
              <w:jc w:val="center"/>
            </w:pPr>
            <w:r>
              <w:t>2</w:t>
            </w:r>
          </w:p>
        </w:tc>
        <w:tc>
          <w:tcPr>
            <w:tcW w:w="3694" w:type="dxa"/>
          </w:tcPr>
          <w:p w14:paraId="051EA0DC" w14:textId="72D9EAE2" w:rsidR="00984F6A" w:rsidRPr="0035507B" w:rsidRDefault="00CE6068" w:rsidP="00984F6A">
            <w:pPr>
              <w:jc w:val="both"/>
            </w:pPr>
            <w:r>
              <w:t>Se muestra un mensaje para confirmar la eliminación</w:t>
            </w:r>
          </w:p>
        </w:tc>
        <w:tc>
          <w:tcPr>
            <w:tcW w:w="1128" w:type="dxa"/>
          </w:tcPr>
          <w:p w14:paraId="030DDB5D" w14:textId="2A453FF1" w:rsidR="0035507B" w:rsidRPr="0035507B" w:rsidRDefault="00EA538F" w:rsidP="0035507B">
            <w:pPr>
              <w:jc w:val="center"/>
            </w:pPr>
            <w:r>
              <w:t>E1</w:t>
            </w:r>
          </w:p>
        </w:tc>
      </w:tr>
      <w:tr w:rsidR="00DB133F" w:rsidRPr="00445A0E" w14:paraId="3B58E634" w14:textId="77777777" w:rsidTr="00945EEF">
        <w:trPr>
          <w:trHeight w:val="240"/>
        </w:trPr>
        <w:tc>
          <w:tcPr>
            <w:tcW w:w="562" w:type="dxa"/>
          </w:tcPr>
          <w:p w14:paraId="33537F21" w14:textId="2D14C4BB" w:rsidR="005C279F" w:rsidRDefault="00CE6068" w:rsidP="0035507B">
            <w:pPr>
              <w:jc w:val="center"/>
            </w:pPr>
            <w:r>
              <w:t>3</w:t>
            </w:r>
          </w:p>
        </w:tc>
        <w:tc>
          <w:tcPr>
            <w:tcW w:w="3449" w:type="dxa"/>
            <w:gridSpan w:val="5"/>
          </w:tcPr>
          <w:p w14:paraId="2540DBCC" w14:textId="53575B16" w:rsidR="005C279F" w:rsidRDefault="00EA538F" w:rsidP="00DB3738">
            <w:pPr>
              <w:jc w:val="both"/>
            </w:pPr>
            <w:r>
              <w:t xml:space="preserve"> </w:t>
            </w:r>
            <w:r w:rsidR="00CE6068">
              <w:t>El usuario selecciona “Confirmar”</w:t>
            </w:r>
          </w:p>
        </w:tc>
        <w:tc>
          <w:tcPr>
            <w:tcW w:w="563" w:type="dxa"/>
          </w:tcPr>
          <w:p w14:paraId="443CED89" w14:textId="594E3DD2" w:rsidR="005C279F" w:rsidRDefault="00CE6068" w:rsidP="0035507B">
            <w:pPr>
              <w:jc w:val="center"/>
            </w:pPr>
            <w:r>
              <w:t>4</w:t>
            </w:r>
          </w:p>
        </w:tc>
        <w:tc>
          <w:tcPr>
            <w:tcW w:w="3694" w:type="dxa"/>
          </w:tcPr>
          <w:p w14:paraId="70718519" w14:textId="65013651" w:rsidR="005C279F" w:rsidRDefault="00CE6068" w:rsidP="00984F6A">
            <w:pPr>
              <w:jc w:val="both"/>
            </w:pPr>
            <w:r>
              <w:t>Se eliminan los datos del personaje de la cuenta</w:t>
            </w:r>
          </w:p>
        </w:tc>
        <w:tc>
          <w:tcPr>
            <w:tcW w:w="1128" w:type="dxa"/>
          </w:tcPr>
          <w:p w14:paraId="4E0BF23D" w14:textId="0E91EF26" w:rsidR="005C279F" w:rsidRDefault="00CE6068" w:rsidP="00DB3738">
            <w:pPr>
              <w:jc w:val="center"/>
            </w:pPr>
            <w:r>
              <w:t>E2</w:t>
            </w:r>
          </w:p>
        </w:tc>
      </w:tr>
      <w:tr w:rsidR="00DB133F" w:rsidRPr="00445A0E" w14:paraId="35CFEF70" w14:textId="77777777" w:rsidTr="00945EEF">
        <w:trPr>
          <w:trHeight w:val="240"/>
        </w:trPr>
        <w:tc>
          <w:tcPr>
            <w:tcW w:w="562" w:type="dxa"/>
          </w:tcPr>
          <w:p w14:paraId="3A8E0FEC" w14:textId="77777777" w:rsidR="00DB3738" w:rsidRDefault="00DB3738" w:rsidP="0035507B">
            <w:pPr>
              <w:jc w:val="center"/>
            </w:pPr>
          </w:p>
        </w:tc>
        <w:tc>
          <w:tcPr>
            <w:tcW w:w="3449" w:type="dxa"/>
            <w:gridSpan w:val="5"/>
          </w:tcPr>
          <w:p w14:paraId="7705B177" w14:textId="77777777" w:rsidR="00DB3738" w:rsidRDefault="00DB3738" w:rsidP="00DB3738">
            <w:pPr>
              <w:jc w:val="both"/>
            </w:pPr>
          </w:p>
        </w:tc>
        <w:tc>
          <w:tcPr>
            <w:tcW w:w="563" w:type="dxa"/>
          </w:tcPr>
          <w:p w14:paraId="30760F2D" w14:textId="259782AC" w:rsidR="00DB3738" w:rsidRDefault="00DB3738" w:rsidP="0035507B">
            <w:pPr>
              <w:jc w:val="center"/>
            </w:pPr>
          </w:p>
        </w:tc>
        <w:tc>
          <w:tcPr>
            <w:tcW w:w="3694" w:type="dxa"/>
          </w:tcPr>
          <w:p w14:paraId="3C310F62" w14:textId="3E1ACF82" w:rsidR="00DB3738" w:rsidRDefault="00DB3738" w:rsidP="00984F6A">
            <w:pPr>
              <w:jc w:val="both"/>
            </w:pPr>
          </w:p>
        </w:tc>
        <w:tc>
          <w:tcPr>
            <w:tcW w:w="1128" w:type="dxa"/>
          </w:tcPr>
          <w:p w14:paraId="4127FADE" w14:textId="77777777" w:rsidR="00DB3738" w:rsidRDefault="00DB3738" w:rsidP="00DB3738">
            <w:pPr>
              <w:jc w:val="center"/>
            </w:pPr>
          </w:p>
        </w:tc>
      </w:tr>
      <w:tr w:rsidR="000A3BC2" w:rsidRPr="004E5A02" w14:paraId="710DDD8C" w14:textId="77777777" w:rsidTr="00195BA3">
        <w:trPr>
          <w:trHeight w:hRule="exact" w:val="567"/>
        </w:trPr>
        <w:tc>
          <w:tcPr>
            <w:tcW w:w="9396" w:type="dxa"/>
            <w:gridSpan w:val="9"/>
            <w:vAlign w:val="center"/>
          </w:tcPr>
          <w:p w14:paraId="05217EE5" w14:textId="7ACD4C77" w:rsidR="000A3BC2" w:rsidRDefault="000A3BC2" w:rsidP="000A3BC2">
            <w:pPr>
              <w:pStyle w:val="Heading3"/>
              <w:spacing w:before="0"/>
              <w:outlineLvl w:val="2"/>
            </w:pPr>
            <w:bookmarkStart w:id="19" w:name="_Toc414900855"/>
            <w:bookmarkStart w:id="20" w:name="_Toc417489336"/>
            <w:r w:rsidRPr="00C7486F">
              <w:t>Excepciones</w:t>
            </w:r>
            <w:bookmarkEnd w:id="19"/>
            <w:bookmarkEnd w:id="20"/>
          </w:p>
        </w:tc>
      </w:tr>
      <w:tr w:rsidR="000A3BC2" w:rsidRPr="00445A0E" w14:paraId="0EE26613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BF93334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2E28BB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Nombre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1FDD7BC8" w14:textId="77777777" w:rsidR="000A3BC2" w:rsidRPr="00445A0E" w:rsidRDefault="000A3BC2" w:rsidP="000A3BC2">
            <w:pPr>
              <w:rPr>
                <w:b/>
              </w:rPr>
            </w:pPr>
            <w:r w:rsidRPr="00445A0E">
              <w:rPr>
                <w:b/>
              </w:rPr>
              <w:t>Respuesta del sistema</w:t>
            </w:r>
          </w:p>
        </w:tc>
      </w:tr>
      <w:tr w:rsidR="005C279F" w:rsidRPr="004E5A02" w14:paraId="35CA3E1F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6C139" w14:textId="6777821A" w:rsidR="005C279F" w:rsidRDefault="00EA538F" w:rsidP="00376F06">
            <w:pPr>
              <w:jc w:val="center"/>
            </w:pPr>
            <w:r>
              <w:t>E1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D9F915B" w14:textId="599E7D9A" w:rsidR="005C279F" w:rsidRDefault="00EA538F" w:rsidP="00376F06">
            <w:r>
              <w:t xml:space="preserve">No conexión 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4232E6BA" w14:textId="63AEBDF4" w:rsidR="005C279F" w:rsidRDefault="00EA538F" w:rsidP="00376F06">
            <w:pPr>
              <w:jc w:val="both"/>
            </w:pPr>
            <w:r>
              <w:t>En el caso de no tener conexión no se podrá cerrar la sesión.</w:t>
            </w:r>
          </w:p>
        </w:tc>
      </w:tr>
      <w:tr w:rsidR="00CE6068" w:rsidRPr="004E5A02" w14:paraId="44732ACD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54D191F4" w14:textId="0D7F61CC" w:rsidR="00CE6068" w:rsidRDefault="00CE6068" w:rsidP="00376F06">
            <w:pPr>
              <w:jc w:val="center"/>
            </w:pPr>
            <w:r>
              <w:lastRenderedPageBreak/>
              <w:t>E2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6D92B1D" w14:textId="6B861E69" w:rsidR="00CE6068" w:rsidRDefault="00CE6068" w:rsidP="00376F06">
            <w:r>
              <w:t>Cancelado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457B979" w14:textId="3632731B" w:rsidR="00CE6068" w:rsidRDefault="00CE6068" w:rsidP="00376F06">
            <w:pPr>
              <w:jc w:val="both"/>
            </w:pPr>
            <w:r>
              <w:t xml:space="preserve">En caso de que el usuario presione cancelar, se </w:t>
            </w:r>
            <w:r w:rsidR="001E5B78">
              <w:t>dará por terminado el proceso sin eliminar al personaje de la cuenta</w:t>
            </w:r>
            <w:bookmarkStart w:id="21" w:name="_GoBack"/>
            <w:bookmarkEnd w:id="21"/>
          </w:p>
        </w:tc>
      </w:tr>
      <w:tr w:rsidR="00195BA3" w:rsidRPr="004E5A02" w14:paraId="0B054863" w14:textId="77777777" w:rsidTr="00376F06">
        <w:trPr>
          <w:trHeight w:val="240"/>
        </w:trPr>
        <w:tc>
          <w:tcPr>
            <w:tcW w:w="9396" w:type="dxa"/>
            <w:gridSpan w:val="9"/>
          </w:tcPr>
          <w:p w14:paraId="19FC9C4F" w14:textId="62D04F09" w:rsidR="00195BA3" w:rsidRPr="00195BA3" w:rsidRDefault="00195BA3" w:rsidP="00195BA3">
            <w:pPr>
              <w:pStyle w:val="Heading3"/>
              <w:outlineLvl w:val="2"/>
            </w:pPr>
            <w:r>
              <w:t xml:space="preserve">Errores </w:t>
            </w:r>
          </w:p>
        </w:tc>
      </w:tr>
      <w:tr w:rsidR="00195BA3" w:rsidRPr="004E5A02" w14:paraId="6876A669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172E131B" w14:textId="0B7E71A4" w:rsidR="00195BA3" w:rsidRPr="00195BA3" w:rsidRDefault="00195BA3" w:rsidP="00D475DA">
            <w:pPr>
              <w:jc w:val="center"/>
              <w:rPr>
                <w:b/>
              </w:rPr>
            </w:pPr>
            <w:r w:rsidRPr="00195BA3">
              <w:rPr>
                <w:b/>
              </w:rPr>
              <w:t>Identificador</w:t>
            </w: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D9FAAEE" w14:textId="0CDA5628" w:rsidR="00195BA3" w:rsidRPr="00195BA3" w:rsidRDefault="00195BA3" w:rsidP="000A3BC2">
            <w:pPr>
              <w:rPr>
                <w:b/>
              </w:rPr>
            </w:pPr>
            <w:r w:rsidRPr="00195BA3">
              <w:rPr>
                <w:b/>
              </w:rPr>
              <w:t>Nombres</w:t>
            </w:r>
          </w:p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516D482C" w14:textId="2F27EB23" w:rsidR="00195BA3" w:rsidRPr="00195BA3" w:rsidRDefault="00195BA3" w:rsidP="0035507B">
            <w:pPr>
              <w:jc w:val="both"/>
              <w:rPr>
                <w:b/>
              </w:rPr>
            </w:pPr>
            <w:r w:rsidRPr="00195BA3">
              <w:rPr>
                <w:b/>
              </w:rPr>
              <w:t>Respuesta del sistema</w:t>
            </w:r>
          </w:p>
        </w:tc>
      </w:tr>
      <w:tr w:rsidR="005C279F" w:rsidRPr="004E5A02" w14:paraId="07180ED2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70FA2B24" w14:textId="3D431AAC" w:rsidR="005C279F" w:rsidRDefault="005C279F" w:rsidP="00376F06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8560481" w14:textId="4B05EC32" w:rsidR="005C279F" w:rsidRDefault="005C279F" w:rsidP="00376F06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6F7AF98" w14:textId="43A278ED" w:rsidR="005C279F" w:rsidRDefault="005C279F" w:rsidP="00376F06">
            <w:pPr>
              <w:jc w:val="both"/>
            </w:pPr>
          </w:p>
        </w:tc>
      </w:tr>
      <w:tr w:rsidR="005C279F" w:rsidRPr="004E5A02" w14:paraId="54FF4E71" w14:textId="77777777" w:rsidTr="00376F06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46331603" w14:textId="136C7A74" w:rsidR="005C279F" w:rsidRDefault="005C279F" w:rsidP="00376F06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E047B5" w14:textId="31FB5EB1" w:rsidR="005C279F" w:rsidRDefault="005C279F" w:rsidP="00376F06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272BC3B2" w14:textId="57DC1AC2" w:rsidR="005C279F" w:rsidRDefault="005C279F" w:rsidP="00376F06">
            <w:pPr>
              <w:jc w:val="both"/>
            </w:pPr>
          </w:p>
        </w:tc>
      </w:tr>
      <w:tr w:rsidR="005C279F" w:rsidRPr="004E5A02" w14:paraId="3284BE18" w14:textId="77777777" w:rsidTr="00195BA3">
        <w:trPr>
          <w:trHeight w:val="240"/>
        </w:trPr>
        <w:tc>
          <w:tcPr>
            <w:tcW w:w="1393" w:type="dxa"/>
            <w:gridSpan w:val="2"/>
            <w:tcBorders>
              <w:right w:val="single" w:sz="4" w:space="0" w:color="auto"/>
            </w:tcBorders>
          </w:tcPr>
          <w:p w14:paraId="37B46253" w14:textId="77777777" w:rsidR="005C279F" w:rsidRDefault="005C279F" w:rsidP="00195BA3">
            <w:pPr>
              <w:jc w:val="center"/>
            </w:pPr>
          </w:p>
        </w:tc>
        <w:tc>
          <w:tcPr>
            <w:tcW w:w="137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E2CD1A3" w14:textId="77777777" w:rsidR="005C279F" w:rsidRDefault="005C279F" w:rsidP="00195BA3"/>
        </w:tc>
        <w:tc>
          <w:tcPr>
            <w:tcW w:w="6633" w:type="dxa"/>
            <w:gridSpan w:val="4"/>
            <w:tcBorders>
              <w:left w:val="single" w:sz="4" w:space="0" w:color="auto"/>
            </w:tcBorders>
          </w:tcPr>
          <w:p w14:paraId="387318A2" w14:textId="77777777" w:rsidR="005C279F" w:rsidRDefault="005C279F" w:rsidP="00195BA3">
            <w:pPr>
              <w:jc w:val="both"/>
            </w:pPr>
          </w:p>
        </w:tc>
      </w:tr>
    </w:tbl>
    <w:p w14:paraId="2211A1B0" w14:textId="77777777" w:rsidR="00D475DA" w:rsidRDefault="00D475DA" w:rsidP="00077F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077FC4" w14:paraId="2D444596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1974B4AE" w14:textId="77777777" w:rsidR="00077FC4" w:rsidRDefault="00077FC4" w:rsidP="007929B6">
            <w:pPr>
              <w:pStyle w:val="Heading3"/>
              <w:outlineLvl w:val="2"/>
            </w:pPr>
            <w:bookmarkStart w:id="22" w:name="_Toc414900856"/>
            <w:bookmarkStart w:id="23" w:name="_Toc417489337"/>
            <w:r w:rsidRPr="004E5A02">
              <w:t>Requerimientos especiales</w:t>
            </w:r>
            <w:bookmarkEnd w:id="22"/>
            <w:bookmarkEnd w:id="23"/>
          </w:p>
        </w:tc>
      </w:tr>
      <w:tr w:rsidR="00077FC4" w14:paraId="21EC7FD0" w14:textId="77777777" w:rsidTr="005F5112">
        <w:tc>
          <w:tcPr>
            <w:tcW w:w="5000" w:type="pct"/>
          </w:tcPr>
          <w:p w14:paraId="2F2E652F" w14:textId="77777777" w:rsidR="00077FC4" w:rsidRDefault="00077FC4" w:rsidP="00B65E0D">
            <w:pPr>
              <w:jc w:val="both"/>
            </w:pPr>
          </w:p>
        </w:tc>
      </w:tr>
      <w:tr w:rsidR="00077FC4" w14:paraId="7BB5FDDA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08F009D6" w14:textId="77777777" w:rsidR="00077FC4" w:rsidRDefault="00077FC4" w:rsidP="007929B6">
            <w:pPr>
              <w:pStyle w:val="Heading3"/>
              <w:outlineLvl w:val="2"/>
            </w:pPr>
            <w:bookmarkStart w:id="24" w:name="_Toc414900857"/>
            <w:bookmarkStart w:id="25" w:name="_Toc417489338"/>
            <w:r w:rsidRPr="004E5A02">
              <w:t>Observaciones</w:t>
            </w:r>
            <w:bookmarkEnd w:id="24"/>
            <w:bookmarkEnd w:id="25"/>
          </w:p>
        </w:tc>
      </w:tr>
      <w:tr w:rsidR="0064342E" w14:paraId="01B3AAF6" w14:textId="77777777" w:rsidTr="005F5112">
        <w:tc>
          <w:tcPr>
            <w:tcW w:w="5000" w:type="pct"/>
            <w:vAlign w:val="center"/>
          </w:tcPr>
          <w:p w14:paraId="011F378E" w14:textId="3D7DCEEE" w:rsidR="0064342E" w:rsidRDefault="0064342E" w:rsidP="00C800F3"/>
          <w:p w14:paraId="445F7394" w14:textId="77777777" w:rsidR="00C800F3" w:rsidRDefault="00C800F3" w:rsidP="00C800F3"/>
          <w:p w14:paraId="0FD88D5C" w14:textId="53537940" w:rsidR="00C800F3" w:rsidRPr="004E5A02" w:rsidRDefault="00C800F3" w:rsidP="00C800F3"/>
        </w:tc>
      </w:tr>
    </w:tbl>
    <w:p w14:paraId="64B25D1B" w14:textId="77777777" w:rsidR="005F5112" w:rsidRDefault="005F5112" w:rsidP="005F5112">
      <w:bookmarkStart w:id="26" w:name="_Toc41490085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5F5112" w14:paraId="17D7D27F" w14:textId="77777777" w:rsidTr="005F5112">
        <w:trPr>
          <w:trHeight w:hRule="exact" w:val="567"/>
        </w:trPr>
        <w:tc>
          <w:tcPr>
            <w:tcW w:w="5000" w:type="pct"/>
            <w:vAlign w:val="center"/>
          </w:tcPr>
          <w:p w14:paraId="29AAC86D" w14:textId="77777777" w:rsidR="005F5112" w:rsidRDefault="005F5112" w:rsidP="007929B6">
            <w:pPr>
              <w:pStyle w:val="Heading3"/>
              <w:outlineLvl w:val="2"/>
            </w:pPr>
            <w:bookmarkStart w:id="27" w:name="_Toc417489339"/>
            <w:r>
              <w:t>Anexo</w:t>
            </w:r>
            <w:bookmarkEnd w:id="27"/>
          </w:p>
        </w:tc>
      </w:tr>
      <w:tr w:rsidR="00B305FB" w14:paraId="54F92EB2" w14:textId="77777777" w:rsidTr="0019041F">
        <w:tc>
          <w:tcPr>
            <w:tcW w:w="5000" w:type="pct"/>
            <w:vAlign w:val="center"/>
          </w:tcPr>
          <w:p w14:paraId="4C3D416E" w14:textId="77777777" w:rsidR="00B305FB" w:rsidRDefault="00B305FB" w:rsidP="0019041F">
            <w:pPr>
              <w:jc w:val="center"/>
            </w:pPr>
          </w:p>
          <w:p w14:paraId="65E4F8DB" w14:textId="77777777" w:rsidR="00FA2653" w:rsidRDefault="00FA2653" w:rsidP="0019041F">
            <w:pPr>
              <w:jc w:val="center"/>
            </w:pPr>
          </w:p>
          <w:p w14:paraId="5A0034DF" w14:textId="6504029C" w:rsidR="00FA2653" w:rsidRDefault="00FA2653" w:rsidP="0019041F">
            <w:pPr>
              <w:jc w:val="center"/>
            </w:pPr>
          </w:p>
        </w:tc>
      </w:tr>
      <w:tr w:rsidR="005F5112" w14:paraId="66C31707" w14:textId="77777777" w:rsidTr="0019041F">
        <w:tc>
          <w:tcPr>
            <w:tcW w:w="5000" w:type="pct"/>
            <w:vAlign w:val="center"/>
          </w:tcPr>
          <w:p w14:paraId="01B6CE9D" w14:textId="77777777" w:rsidR="0062004D" w:rsidRDefault="0062004D" w:rsidP="0019041F">
            <w:pPr>
              <w:jc w:val="center"/>
            </w:pPr>
          </w:p>
          <w:p w14:paraId="5D2106FF" w14:textId="77777777" w:rsidR="0062004D" w:rsidRDefault="0062004D" w:rsidP="0019041F">
            <w:pPr>
              <w:jc w:val="center"/>
            </w:pPr>
          </w:p>
          <w:p w14:paraId="7AF02AE6" w14:textId="77777777" w:rsidR="00E3194F" w:rsidRDefault="00E3194F" w:rsidP="0019041F">
            <w:pPr>
              <w:jc w:val="center"/>
            </w:pPr>
          </w:p>
          <w:p w14:paraId="2F3B408A" w14:textId="77777777" w:rsidR="00E3194F" w:rsidRDefault="00E3194F" w:rsidP="0019041F">
            <w:pPr>
              <w:jc w:val="center"/>
            </w:pPr>
          </w:p>
          <w:p w14:paraId="032F98A5" w14:textId="77777777" w:rsidR="00E3194F" w:rsidRDefault="00E3194F" w:rsidP="0019041F">
            <w:pPr>
              <w:jc w:val="center"/>
            </w:pPr>
          </w:p>
          <w:p w14:paraId="0EE1C96C" w14:textId="77777777" w:rsidR="00E3194F" w:rsidRDefault="00E3194F" w:rsidP="0019041F">
            <w:pPr>
              <w:jc w:val="center"/>
            </w:pPr>
          </w:p>
          <w:p w14:paraId="11F1F73A" w14:textId="77777777" w:rsidR="00E3194F" w:rsidRDefault="00E3194F" w:rsidP="0019041F">
            <w:pPr>
              <w:jc w:val="center"/>
            </w:pPr>
          </w:p>
          <w:p w14:paraId="4DB2FDE5" w14:textId="2DF1024C" w:rsidR="00E3194F" w:rsidRDefault="00E3194F" w:rsidP="0019041F">
            <w:pPr>
              <w:jc w:val="center"/>
            </w:pPr>
          </w:p>
        </w:tc>
      </w:tr>
      <w:bookmarkEnd w:id="26"/>
    </w:tbl>
    <w:p w14:paraId="65574367" w14:textId="77777777" w:rsidR="004E5A02" w:rsidRPr="004E5A02" w:rsidRDefault="004E5A02" w:rsidP="004E5A02"/>
    <w:sectPr w:rsidR="004E5A02" w:rsidRPr="004E5A02" w:rsidSect="00F60BFF">
      <w:footerReference w:type="default" r:id="rId14"/>
      <w:pgSz w:w="12242" w:h="15842" w:code="1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647CC" w14:textId="77777777" w:rsidR="00D1047B" w:rsidRDefault="00D1047B" w:rsidP="00DA7509">
      <w:pPr>
        <w:spacing w:after="0" w:line="240" w:lineRule="auto"/>
      </w:pPr>
      <w:r>
        <w:separator/>
      </w:r>
    </w:p>
  </w:endnote>
  <w:endnote w:type="continuationSeparator" w:id="0">
    <w:p w14:paraId="15D0DCF1" w14:textId="77777777" w:rsidR="00D1047B" w:rsidRDefault="00D1047B" w:rsidP="00DA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8C3A2" w14:textId="77777777" w:rsidR="00AA56CD" w:rsidRDefault="00EC73B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56C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60BD8" w14:textId="77777777" w:rsidR="00AA56CD" w:rsidRDefault="00AA56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E0B76" w14:textId="77777777" w:rsidR="00AA56CD" w:rsidRPr="00BA2AF8" w:rsidRDefault="00AA56CD" w:rsidP="00BA2AF8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75082"/>
      <w:docPartObj>
        <w:docPartGallery w:val="Page Numbers (Bottom of Page)"/>
        <w:docPartUnique/>
      </w:docPartObj>
    </w:sdtPr>
    <w:sdtEndPr/>
    <w:sdtContent>
      <w:p w14:paraId="7FEF5A6E" w14:textId="77777777" w:rsidR="00600877" w:rsidRDefault="0076182D" w:rsidP="00231A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D797E" w14:textId="77777777" w:rsidR="00D1047B" w:rsidRDefault="00D1047B" w:rsidP="00DA7509">
      <w:pPr>
        <w:spacing w:after="0" w:line="240" w:lineRule="auto"/>
      </w:pPr>
      <w:r>
        <w:separator/>
      </w:r>
    </w:p>
  </w:footnote>
  <w:footnote w:type="continuationSeparator" w:id="0">
    <w:p w14:paraId="004BAD2F" w14:textId="77777777" w:rsidR="00D1047B" w:rsidRDefault="00D1047B" w:rsidP="00DA7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0586" w14:textId="77777777" w:rsidR="00AA56CD" w:rsidRDefault="00AA56CD" w:rsidP="00450E03">
    <w:pPr>
      <w:pStyle w:val="Header"/>
      <w:jc w:val="center"/>
    </w:pPr>
    <w:r>
      <w:rPr>
        <w:noProof/>
        <w:lang w:eastAsia="es-MX"/>
      </w:rPr>
      <w:drawing>
        <wp:inline distT="0" distB="0" distL="0" distR="0" wp14:anchorId="496EB57B" wp14:editId="37350B79">
          <wp:extent cx="747833" cy="900000"/>
          <wp:effectExtent l="19050" t="0" r="0" b="0"/>
          <wp:docPr id="1" name="Imagen 6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83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50E03">
      <w:tab/>
    </w:r>
    <w:r w:rsidR="00450E03">
      <w:tab/>
    </w:r>
    <w:r w:rsidR="00450E03">
      <w:rPr>
        <w:noProof/>
        <w:lang w:eastAsia="es-MX"/>
      </w:rPr>
      <w:drawing>
        <wp:inline distT="0" distB="0" distL="0" distR="0" wp14:anchorId="0905E7FE" wp14:editId="42A1B63E">
          <wp:extent cx="910163" cy="900000"/>
          <wp:effectExtent l="19050" t="0" r="4237" b="0"/>
          <wp:docPr id="2" name="Imagen 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63" cy="90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DF86F" w14:textId="77777777" w:rsidR="00AA56CD" w:rsidRPr="008A224C" w:rsidRDefault="00AA56CD" w:rsidP="008A2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F214" w14:textId="77777777" w:rsidR="008E1A34" w:rsidRPr="008A224C" w:rsidRDefault="008E1A34" w:rsidP="008A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703"/>
    <w:multiLevelType w:val="hybridMultilevel"/>
    <w:tmpl w:val="2E9A2F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D0F"/>
    <w:multiLevelType w:val="hybridMultilevel"/>
    <w:tmpl w:val="D7068B7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95B"/>
    <w:multiLevelType w:val="hybridMultilevel"/>
    <w:tmpl w:val="499EC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13FFF"/>
    <w:multiLevelType w:val="hybridMultilevel"/>
    <w:tmpl w:val="AF54B5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CC6"/>
    <w:multiLevelType w:val="hybridMultilevel"/>
    <w:tmpl w:val="F3DC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2836"/>
    <w:multiLevelType w:val="hybridMultilevel"/>
    <w:tmpl w:val="32E281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C6549"/>
    <w:multiLevelType w:val="multilevel"/>
    <w:tmpl w:val="4BD233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DD096E"/>
    <w:multiLevelType w:val="hybridMultilevel"/>
    <w:tmpl w:val="E488BA04"/>
    <w:lvl w:ilvl="0" w:tplc="080A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8" w15:restartNumberingAfterBreak="0">
    <w:nsid w:val="53680934"/>
    <w:multiLevelType w:val="hybridMultilevel"/>
    <w:tmpl w:val="482E7ED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B0989"/>
    <w:multiLevelType w:val="hybridMultilevel"/>
    <w:tmpl w:val="17BA9126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1CA0"/>
    <w:multiLevelType w:val="hybridMultilevel"/>
    <w:tmpl w:val="485456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1599"/>
    <w:multiLevelType w:val="hybridMultilevel"/>
    <w:tmpl w:val="2E282768"/>
    <w:lvl w:ilvl="0" w:tplc="080A000F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B5DD9"/>
    <w:multiLevelType w:val="hybridMultilevel"/>
    <w:tmpl w:val="60C4D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93B"/>
    <w:rsid w:val="0000099E"/>
    <w:rsid w:val="0001287D"/>
    <w:rsid w:val="00026F1C"/>
    <w:rsid w:val="000478E8"/>
    <w:rsid w:val="00064759"/>
    <w:rsid w:val="00065FDB"/>
    <w:rsid w:val="000731FE"/>
    <w:rsid w:val="00077FC4"/>
    <w:rsid w:val="00081897"/>
    <w:rsid w:val="00091004"/>
    <w:rsid w:val="000A3182"/>
    <w:rsid w:val="000A3BC2"/>
    <w:rsid w:val="000B28EE"/>
    <w:rsid w:val="000B77D6"/>
    <w:rsid w:val="000C1147"/>
    <w:rsid w:val="00107B5E"/>
    <w:rsid w:val="0011181D"/>
    <w:rsid w:val="00113B09"/>
    <w:rsid w:val="00123BB9"/>
    <w:rsid w:val="0012556B"/>
    <w:rsid w:val="0014159A"/>
    <w:rsid w:val="00154849"/>
    <w:rsid w:val="00164E86"/>
    <w:rsid w:val="00174DFA"/>
    <w:rsid w:val="0019041F"/>
    <w:rsid w:val="00195BA3"/>
    <w:rsid w:val="001A359C"/>
    <w:rsid w:val="001C1F48"/>
    <w:rsid w:val="001C2205"/>
    <w:rsid w:val="001C5F88"/>
    <w:rsid w:val="001E5B78"/>
    <w:rsid w:val="00200CEF"/>
    <w:rsid w:val="0021065E"/>
    <w:rsid w:val="0021373A"/>
    <w:rsid w:val="00231A37"/>
    <w:rsid w:val="00237631"/>
    <w:rsid w:val="00265C6D"/>
    <w:rsid w:val="00270013"/>
    <w:rsid w:val="00273D94"/>
    <w:rsid w:val="002A4A9F"/>
    <w:rsid w:val="002C0BE5"/>
    <w:rsid w:val="002E1479"/>
    <w:rsid w:val="002E280A"/>
    <w:rsid w:val="002E44A0"/>
    <w:rsid w:val="002E6E2D"/>
    <w:rsid w:val="003156DB"/>
    <w:rsid w:val="00326D84"/>
    <w:rsid w:val="00330347"/>
    <w:rsid w:val="0034016E"/>
    <w:rsid w:val="003407E2"/>
    <w:rsid w:val="0034442B"/>
    <w:rsid w:val="0035507B"/>
    <w:rsid w:val="00355E8C"/>
    <w:rsid w:val="00360681"/>
    <w:rsid w:val="00371E78"/>
    <w:rsid w:val="00372CC3"/>
    <w:rsid w:val="00372F1B"/>
    <w:rsid w:val="00376F06"/>
    <w:rsid w:val="00393DDB"/>
    <w:rsid w:val="003B32F9"/>
    <w:rsid w:val="003D5481"/>
    <w:rsid w:val="003E004A"/>
    <w:rsid w:val="003F4C11"/>
    <w:rsid w:val="004043EC"/>
    <w:rsid w:val="00411EC9"/>
    <w:rsid w:val="004147CC"/>
    <w:rsid w:val="00445A0E"/>
    <w:rsid w:val="00450E03"/>
    <w:rsid w:val="00454BFB"/>
    <w:rsid w:val="004643E9"/>
    <w:rsid w:val="00464658"/>
    <w:rsid w:val="004921F4"/>
    <w:rsid w:val="004946FD"/>
    <w:rsid w:val="004A4811"/>
    <w:rsid w:val="004A523F"/>
    <w:rsid w:val="004A7FB7"/>
    <w:rsid w:val="004B14F0"/>
    <w:rsid w:val="004B4FB7"/>
    <w:rsid w:val="004C4F6E"/>
    <w:rsid w:val="004E5A02"/>
    <w:rsid w:val="004F010D"/>
    <w:rsid w:val="004F2C88"/>
    <w:rsid w:val="00530C04"/>
    <w:rsid w:val="00531997"/>
    <w:rsid w:val="00531AC6"/>
    <w:rsid w:val="00541309"/>
    <w:rsid w:val="005724B3"/>
    <w:rsid w:val="005B246E"/>
    <w:rsid w:val="005B5E7B"/>
    <w:rsid w:val="005C279F"/>
    <w:rsid w:val="005D25B5"/>
    <w:rsid w:val="005D6FE6"/>
    <w:rsid w:val="005F5112"/>
    <w:rsid w:val="005F52DC"/>
    <w:rsid w:val="00600877"/>
    <w:rsid w:val="0060254A"/>
    <w:rsid w:val="00616823"/>
    <w:rsid w:val="0062004D"/>
    <w:rsid w:val="006234B9"/>
    <w:rsid w:val="00631F53"/>
    <w:rsid w:val="00642436"/>
    <w:rsid w:val="0064342E"/>
    <w:rsid w:val="00645A6F"/>
    <w:rsid w:val="00650F11"/>
    <w:rsid w:val="006542ED"/>
    <w:rsid w:val="00657D0A"/>
    <w:rsid w:val="00670526"/>
    <w:rsid w:val="00672BC4"/>
    <w:rsid w:val="00691E1B"/>
    <w:rsid w:val="00697F69"/>
    <w:rsid w:val="006A1E76"/>
    <w:rsid w:val="006A70D9"/>
    <w:rsid w:val="006B39FB"/>
    <w:rsid w:val="006C089E"/>
    <w:rsid w:val="006D043C"/>
    <w:rsid w:val="006F47AB"/>
    <w:rsid w:val="006F566F"/>
    <w:rsid w:val="00735E07"/>
    <w:rsid w:val="00746D96"/>
    <w:rsid w:val="0075393B"/>
    <w:rsid w:val="0076182D"/>
    <w:rsid w:val="007770BE"/>
    <w:rsid w:val="00777506"/>
    <w:rsid w:val="007929B6"/>
    <w:rsid w:val="0079404A"/>
    <w:rsid w:val="00794CDB"/>
    <w:rsid w:val="0079711A"/>
    <w:rsid w:val="007A16E6"/>
    <w:rsid w:val="007A37B4"/>
    <w:rsid w:val="007B45BB"/>
    <w:rsid w:val="007C5775"/>
    <w:rsid w:val="007F6AE3"/>
    <w:rsid w:val="00802BF8"/>
    <w:rsid w:val="0081024A"/>
    <w:rsid w:val="00820A36"/>
    <w:rsid w:val="00842C4D"/>
    <w:rsid w:val="00852255"/>
    <w:rsid w:val="00866A72"/>
    <w:rsid w:val="00866DE9"/>
    <w:rsid w:val="00875940"/>
    <w:rsid w:val="00877122"/>
    <w:rsid w:val="00877868"/>
    <w:rsid w:val="0088180C"/>
    <w:rsid w:val="00887679"/>
    <w:rsid w:val="008A224C"/>
    <w:rsid w:val="008B2211"/>
    <w:rsid w:val="008B25BB"/>
    <w:rsid w:val="008B3A40"/>
    <w:rsid w:val="008C2E12"/>
    <w:rsid w:val="008E1A34"/>
    <w:rsid w:val="008E24F2"/>
    <w:rsid w:val="008E3371"/>
    <w:rsid w:val="00900D77"/>
    <w:rsid w:val="00900F11"/>
    <w:rsid w:val="00903498"/>
    <w:rsid w:val="00907619"/>
    <w:rsid w:val="00910D46"/>
    <w:rsid w:val="00921703"/>
    <w:rsid w:val="009230CC"/>
    <w:rsid w:val="009308E9"/>
    <w:rsid w:val="00945EEF"/>
    <w:rsid w:val="00952F60"/>
    <w:rsid w:val="00954CCD"/>
    <w:rsid w:val="009816DD"/>
    <w:rsid w:val="00984F6A"/>
    <w:rsid w:val="00990139"/>
    <w:rsid w:val="009A52C9"/>
    <w:rsid w:val="009C0F7B"/>
    <w:rsid w:val="009E26A0"/>
    <w:rsid w:val="009E7CE7"/>
    <w:rsid w:val="00A034F2"/>
    <w:rsid w:val="00A04941"/>
    <w:rsid w:val="00A12870"/>
    <w:rsid w:val="00A35E8E"/>
    <w:rsid w:val="00A36F04"/>
    <w:rsid w:val="00A52130"/>
    <w:rsid w:val="00A615E4"/>
    <w:rsid w:val="00A6560D"/>
    <w:rsid w:val="00A66D8F"/>
    <w:rsid w:val="00A75ED2"/>
    <w:rsid w:val="00A80832"/>
    <w:rsid w:val="00AA56CD"/>
    <w:rsid w:val="00AA7628"/>
    <w:rsid w:val="00AC38D7"/>
    <w:rsid w:val="00B305FB"/>
    <w:rsid w:val="00B31ECB"/>
    <w:rsid w:val="00B35328"/>
    <w:rsid w:val="00B361C3"/>
    <w:rsid w:val="00B36908"/>
    <w:rsid w:val="00B433CF"/>
    <w:rsid w:val="00B60917"/>
    <w:rsid w:val="00B61535"/>
    <w:rsid w:val="00B65E0D"/>
    <w:rsid w:val="00B9768A"/>
    <w:rsid w:val="00BA2AF8"/>
    <w:rsid w:val="00BA5DEC"/>
    <w:rsid w:val="00BD4A21"/>
    <w:rsid w:val="00BD7155"/>
    <w:rsid w:val="00BD7418"/>
    <w:rsid w:val="00BD77FD"/>
    <w:rsid w:val="00C01C40"/>
    <w:rsid w:val="00C12D28"/>
    <w:rsid w:val="00C1659E"/>
    <w:rsid w:val="00C16CC3"/>
    <w:rsid w:val="00C26E0B"/>
    <w:rsid w:val="00C33DF7"/>
    <w:rsid w:val="00C66275"/>
    <w:rsid w:val="00C7486F"/>
    <w:rsid w:val="00C75463"/>
    <w:rsid w:val="00C800F3"/>
    <w:rsid w:val="00C8236A"/>
    <w:rsid w:val="00CA1203"/>
    <w:rsid w:val="00CA39D1"/>
    <w:rsid w:val="00CB0EEF"/>
    <w:rsid w:val="00CC00C1"/>
    <w:rsid w:val="00CC1BC2"/>
    <w:rsid w:val="00CC6B81"/>
    <w:rsid w:val="00CE6068"/>
    <w:rsid w:val="00CE732E"/>
    <w:rsid w:val="00CF5B1F"/>
    <w:rsid w:val="00D1047B"/>
    <w:rsid w:val="00D4363E"/>
    <w:rsid w:val="00D475DA"/>
    <w:rsid w:val="00D54E59"/>
    <w:rsid w:val="00D57814"/>
    <w:rsid w:val="00D650FF"/>
    <w:rsid w:val="00D84E6E"/>
    <w:rsid w:val="00D97CFC"/>
    <w:rsid w:val="00DA5212"/>
    <w:rsid w:val="00DA7509"/>
    <w:rsid w:val="00DB133F"/>
    <w:rsid w:val="00DB141B"/>
    <w:rsid w:val="00DB3738"/>
    <w:rsid w:val="00DB69D1"/>
    <w:rsid w:val="00DC348E"/>
    <w:rsid w:val="00DC739F"/>
    <w:rsid w:val="00DE2106"/>
    <w:rsid w:val="00E265A3"/>
    <w:rsid w:val="00E3194F"/>
    <w:rsid w:val="00E73476"/>
    <w:rsid w:val="00EA538F"/>
    <w:rsid w:val="00EA7A26"/>
    <w:rsid w:val="00EB7C49"/>
    <w:rsid w:val="00EC73B6"/>
    <w:rsid w:val="00ED61F0"/>
    <w:rsid w:val="00EF0605"/>
    <w:rsid w:val="00EF3D49"/>
    <w:rsid w:val="00EF4B2A"/>
    <w:rsid w:val="00F13C05"/>
    <w:rsid w:val="00F14C91"/>
    <w:rsid w:val="00F17B3D"/>
    <w:rsid w:val="00F26406"/>
    <w:rsid w:val="00F536D1"/>
    <w:rsid w:val="00F60BFF"/>
    <w:rsid w:val="00F61583"/>
    <w:rsid w:val="00F64351"/>
    <w:rsid w:val="00F74893"/>
    <w:rsid w:val="00F82CE1"/>
    <w:rsid w:val="00F94A2F"/>
    <w:rsid w:val="00FA23F1"/>
    <w:rsid w:val="00FA2653"/>
    <w:rsid w:val="00FC02BF"/>
    <w:rsid w:val="00FC163B"/>
    <w:rsid w:val="00FD6749"/>
    <w:rsid w:val="00FE3111"/>
    <w:rsid w:val="00FF1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EE87F8"/>
  <w15:docId w15:val="{D3C791BC-C50C-453F-9560-3226B0A0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BFF"/>
  </w:style>
  <w:style w:type="paragraph" w:styleId="Heading1">
    <w:name w:val="heading 1"/>
    <w:basedOn w:val="Normal"/>
    <w:next w:val="Normal"/>
    <w:link w:val="Heading1Char"/>
    <w:uiPriority w:val="9"/>
    <w:qFormat/>
    <w:rsid w:val="00877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6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4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aliases w:val=" Car"/>
    <w:basedOn w:val="Normal"/>
    <w:next w:val="Normal"/>
    <w:link w:val="Heading6Char"/>
    <w:qFormat/>
    <w:rsid w:val="006D043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509"/>
  </w:style>
  <w:style w:type="paragraph" w:styleId="Footer">
    <w:name w:val="footer"/>
    <w:basedOn w:val="Normal"/>
    <w:link w:val="FooterChar"/>
    <w:uiPriority w:val="99"/>
    <w:unhideWhenUsed/>
    <w:rsid w:val="00DA7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509"/>
  </w:style>
  <w:style w:type="paragraph" w:styleId="Title">
    <w:name w:val="Title"/>
    <w:basedOn w:val="Normal"/>
    <w:next w:val="Normal"/>
    <w:link w:val="TitleChar"/>
    <w:qFormat/>
    <w:rsid w:val="00DA75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5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ageNumber">
    <w:name w:val="page number"/>
    <w:basedOn w:val="DefaultParagraphFont"/>
    <w:rsid w:val="00DA7509"/>
  </w:style>
  <w:style w:type="paragraph" w:styleId="BalloonText">
    <w:name w:val="Balloon Text"/>
    <w:basedOn w:val="Normal"/>
    <w:link w:val="BalloonTextChar"/>
    <w:uiPriority w:val="99"/>
    <w:semiHidden/>
    <w:unhideWhenUsed/>
    <w:rsid w:val="00DA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09"/>
    <w:rPr>
      <w:rFonts w:ascii="Tahoma" w:hAnsi="Tahoma" w:cs="Tahoma"/>
      <w:sz w:val="16"/>
      <w:szCs w:val="16"/>
    </w:rPr>
  </w:style>
  <w:style w:type="character" w:customStyle="1" w:styleId="CarCar">
    <w:name w:val="Car Car"/>
    <w:rsid w:val="0021373A"/>
    <w:rPr>
      <w:b/>
      <w:bCs/>
      <w:sz w:val="22"/>
      <w:szCs w:val="22"/>
      <w:lang w:val="es-ES" w:eastAsia="es-ES" w:bidi="ar-SA"/>
    </w:rPr>
  </w:style>
  <w:style w:type="character" w:customStyle="1" w:styleId="Heading6Char">
    <w:name w:val="Heading 6 Char"/>
    <w:aliases w:val=" Car Char"/>
    <w:basedOn w:val="DefaultParagraphFont"/>
    <w:link w:val="Heading6"/>
    <w:rsid w:val="006D043C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ListParagraph">
    <w:name w:val="List Paragraph"/>
    <w:basedOn w:val="Normal"/>
    <w:uiPriority w:val="34"/>
    <w:qFormat/>
    <w:rsid w:val="004B4FB7"/>
    <w:pPr>
      <w:ind w:left="720"/>
      <w:contextualSpacing/>
    </w:pPr>
  </w:style>
  <w:style w:type="paragraph" w:customStyle="1" w:styleId="Tabletext">
    <w:name w:val="Tabletext"/>
    <w:basedOn w:val="Normal"/>
    <w:rsid w:val="00E7347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ED61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6542E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877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122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71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1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1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A2A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A2AF8"/>
    <w:pPr>
      <w:spacing w:after="0"/>
    </w:pPr>
  </w:style>
  <w:style w:type="character" w:styleId="BookTitle">
    <w:name w:val="Book Title"/>
    <w:basedOn w:val="DefaultParagraphFont"/>
    <w:uiPriority w:val="33"/>
    <w:qFormat/>
    <w:rsid w:val="00BA2AF8"/>
    <w:rPr>
      <w:b/>
      <w:bCs/>
      <w:smallCaps/>
      <w:spacing w:val="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06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068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754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5724B3"/>
    <w:pPr>
      <w:spacing w:after="100"/>
      <w:ind w:left="660"/>
    </w:pPr>
  </w:style>
  <w:style w:type="table" w:styleId="GridTable2-Accent1">
    <w:name w:val="Grid Table 2 Accent 1"/>
    <w:basedOn w:val="TableNormal"/>
    <w:uiPriority w:val="47"/>
    <w:rsid w:val="00BD715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entro%20Tecnol&#243;gico\Casos%20de%20uso%20PREP\1.%20Logi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DA594-CC95-405C-B821-66E2B3084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Login.dotx</Template>
  <TotalTime>0</TotalTime>
  <Pages>5</Pages>
  <Words>322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 ALANIS</dc:creator>
  <cp:keywords/>
  <dc:description/>
  <cp:lastModifiedBy>Pii Palomar</cp:lastModifiedBy>
  <cp:revision>2</cp:revision>
  <dcterms:created xsi:type="dcterms:W3CDTF">2019-03-05T21:49:00Z</dcterms:created>
  <dcterms:modified xsi:type="dcterms:W3CDTF">2019-03-05T21:49:00Z</dcterms:modified>
</cp:coreProperties>
</file>